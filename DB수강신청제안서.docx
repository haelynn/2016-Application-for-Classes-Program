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0446891"/>
        <w:docPartObj>
          <w:docPartGallery w:val="Cover Pages"/>
          <w:docPartUnique/>
        </w:docPartObj>
      </w:sdtPr>
      <w:sdtContent>
        <w:p w:rsidR="00EC4770" w:rsidRDefault="00EC4770" w:rsidP="00EC4770">
          <w:pPr>
            <w:jc w:val="center"/>
          </w:pPr>
        </w:p>
        <w:p w:rsidR="00EC4770" w:rsidRDefault="00EC4770" w:rsidP="00EC4770">
          <w:pPr>
            <w:jc w:val="center"/>
            <w:rPr>
              <w:noProof/>
            </w:rPr>
          </w:pPr>
        </w:p>
        <w:tbl>
          <w:tblPr>
            <w:tblStyle w:val="a5"/>
            <w:tblpPr w:leftFromText="187" w:rightFromText="187" w:vertAnchor="page" w:horzAnchor="margin" w:tblpX="-284" w:tblpY="6397"/>
            <w:tblOverlap w:val="never"/>
            <w:tblW w:w="113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127"/>
            <w:gridCol w:w="6206"/>
            <w:gridCol w:w="2233"/>
            <w:gridCol w:w="775"/>
          </w:tblGrid>
          <w:tr w:rsidR="00525192" w:rsidTr="00717980">
            <w:trPr>
              <w:gridAfter w:val="1"/>
              <w:wAfter w:w="775" w:type="dxa"/>
            </w:trPr>
            <w:tc>
              <w:tcPr>
                <w:tcW w:w="2127" w:type="dxa"/>
                <w:vAlign w:val="center"/>
              </w:tcPr>
              <w:p w:rsidR="00525192" w:rsidRPr="007E51D1" w:rsidRDefault="00525192" w:rsidP="00717980">
                <w:pPr>
                  <w:pStyle w:val="af5"/>
                  <w:rPr>
                    <w:rFonts w:asciiTheme="majorEastAsia" w:eastAsiaTheme="majorEastAsia" w:hAnsiTheme="majorEastAsia"/>
                    <w:sz w:val="28"/>
                  </w:rPr>
                </w:pPr>
              </w:p>
            </w:tc>
            <w:tc>
              <w:tcPr>
                <w:tcW w:w="6206" w:type="dxa"/>
                <w:vAlign w:val="center"/>
              </w:tcPr>
              <w:p w:rsidR="00525192" w:rsidRPr="007E51D1" w:rsidRDefault="00525192" w:rsidP="00717980">
                <w:pPr>
                  <w:pStyle w:val="af5"/>
                  <w:rPr>
                    <w:rFonts w:asciiTheme="majorEastAsia" w:eastAsiaTheme="majorEastAsia" w:hAnsiTheme="majorEastAsia"/>
                    <w:sz w:val="28"/>
                  </w:rPr>
                </w:pPr>
              </w:p>
            </w:tc>
            <w:tc>
              <w:tcPr>
                <w:tcW w:w="2233" w:type="dxa"/>
                <w:vAlign w:val="center"/>
              </w:tcPr>
              <w:p w:rsidR="00525192" w:rsidRDefault="00525192" w:rsidP="00717980">
                <w:pPr>
                  <w:pStyle w:val="af5"/>
                </w:pPr>
              </w:p>
            </w:tc>
          </w:tr>
          <w:tr w:rsidR="00525192" w:rsidTr="00717980">
            <w:trPr>
              <w:gridAfter w:val="1"/>
              <w:wAfter w:w="775" w:type="dxa"/>
            </w:trPr>
            <w:tc>
              <w:tcPr>
                <w:tcW w:w="8333" w:type="dxa"/>
                <w:gridSpan w:val="2"/>
                <w:vAlign w:val="center"/>
              </w:tcPr>
              <w:p w:rsidR="00525192" w:rsidRPr="007E51D1" w:rsidRDefault="00DA3FDA" w:rsidP="00717980">
                <w:pPr>
                  <w:pStyle w:val="af5"/>
                  <w:jc w:val="center"/>
                  <w:rPr>
                    <w:rFonts w:asciiTheme="majorEastAsia" w:eastAsiaTheme="majorEastAsia" w:hAnsiTheme="majorEastAsia"/>
                  </w:rPr>
                </w:pPr>
                <w:r>
                  <w:rPr>
                    <w:rFonts w:asciiTheme="majorEastAsia" w:eastAsiaTheme="majorEastAsia" w:hAnsiTheme="majorEastAsia" w:hint="eastAsia"/>
                    <w:sz w:val="32"/>
                  </w:rPr>
                  <w:t xml:space="preserve">                </w:t>
                </w:r>
                <w:r w:rsidRPr="00DA3FDA">
                  <w:rPr>
                    <w:rFonts w:asciiTheme="majorEastAsia" w:eastAsiaTheme="majorEastAsia" w:hAnsiTheme="majorEastAsia" w:hint="eastAsia"/>
                    <w:sz w:val="32"/>
                  </w:rPr>
                  <w:t>데이터베이스 설계 01반</w:t>
                </w:r>
              </w:p>
            </w:tc>
            <w:tc>
              <w:tcPr>
                <w:tcW w:w="2233" w:type="dxa"/>
                <w:vAlign w:val="center"/>
              </w:tcPr>
              <w:p w:rsidR="00525192" w:rsidRDefault="00525192" w:rsidP="00717980">
                <w:pPr>
                  <w:pStyle w:val="af5"/>
                </w:pPr>
              </w:p>
            </w:tc>
          </w:tr>
          <w:tr w:rsidR="00525192" w:rsidTr="00717980">
            <w:trPr>
              <w:gridAfter w:val="1"/>
              <w:wAfter w:w="775" w:type="dxa"/>
              <w:trHeight w:val="1800"/>
            </w:trPr>
            <w:tc>
              <w:tcPr>
                <w:tcW w:w="10566" w:type="dxa"/>
                <w:gridSpan w:val="3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525192" w:rsidRPr="00DA3FDA" w:rsidRDefault="00F261DD" w:rsidP="00717980">
                <w:pPr>
                  <w:pStyle w:val="af5"/>
                  <w:jc w:val="center"/>
                  <w:rPr>
                    <w:rFonts w:asciiTheme="majorHAnsi" w:eastAsiaTheme="majorEastAsia" w:hAnsiTheme="majorHAnsi" w:cstheme="majorBidi"/>
                    <w:b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b/>
                      <w:color w:val="3E3E67" w:themeColor="accent1" w:themeShade="BF"/>
                      <w:sz w:val="56"/>
                      <w:szCs w:val="72"/>
                    </w:rPr>
                    <w:alias w:val="제목"/>
                    <w:id w:val="220683848"/>
                    <w:placeholder>
                      <w:docPart w:val="F3EEC7503FBC437487A85F027949924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DA3FDA" w:rsidRPr="00DA3FDA">
                      <w:rPr>
                        <w:rFonts w:asciiTheme="majorHAnsi" w:eastAsiaTheme="majorEastAsia" w:hAnsiTheme="majorHAnsi" w:cstheme="majorBidi" w:hint="eastAsia"/>
                        <w:b/>
                        <w:color w:val="3E3E67" w:themeColor="accent1" w:themeShade="BF"/>
                        <w:sz w:val="56"/>
                        <w:szCs w:val="72"/>
                      </w:rPr>
                      <w:t>데이터베이스를</w:t>
                    </w:r>
                    <w:r w:rsidR="00DA3FDA" w:rsidRPr="00DA3FDA">
                      <w:rPr>
                        <w:rFonts w:asciiTheme="majorHAnsi" w:eastAsiaTheme="majorEastAsia" w:hAnsiTheme="majorHAnsi" w:cstheme="majorBidi" w:hint="eastAsia"/>
                        <w:b/>
                        <w:color w:val="3E3E67" w:themeColor="accent1" w:themeShade="BF"/>
                        <w:sz w:val="56"/>
                        <w:szCs w:val="72"/>
                      </w:rPr>
                      <w:t xml:space="preserve"> </w:t>
                    </w:r>
                    <w:r w:rsidR="00DA3FDA" w:rsidRPr="00DA3FDA">
                      <w:rPr>
                        <w:rFonts w:asciiTheme="majorHAnsi" w:eastAsiaTheme="majorEastAsia" w:hAnsiTheme="majorHAnsi" w:cstheme="majorBidi" w:hint="eastAsia"/>
                        <w:b/>
                        <w:color w:val="3E3E67" w:themeColor="accent1" w:themeShade="BF"/>
                        <w:sz w:val="56"/>
                        <w:szCs w:val="72"/>
                      </w:rPr>
                      <w:t>이용한</w:t>
                    </w:r>
                    <w:r w:rsidR="00DA3FDA" w:rsidRPr="00DA3FDA">
                      <w:rPr>
                        <w:rFonts w:asciiTheme="majorHAnsi" w:eastAsiaTheme="majorEastAsia" w:hAnsiTheme="majorHAnsi" w:cstheme="majorBidi" w:hint="eastAsia"/>
                        <w:b/>
                        <w:color w:val="3E3E67" w:themeColor="accent1" w:themeShade="BF"/>
                        <w:sz w:val="56"/>
                        <w:szCs w:val="72"/>
                      </w:rPr>
                      <w:t xml:space="preserve"> </w:t>
                    </w:r>
                    <w:r w:rsidR="00DA3FDA" w:rsidRPr="00DA3FDA">
                      <w:rPr>
                        <w:rFonts w:asciiTheme="majorHAnsi" w:eastAsiaTheme="majorEastAsia" w:hAnsiTheme="majorHAnsi" w:cstheme="majorBidi" w:hint="eastAsia"/>
                        <w:b/>
                        <w:color w:val="3E3E67" w:themeColor="accent1" w:themeShade="BF"/>
                        <w:sz w:val="56"/>
                        <w:szCs w:val="72"/>
                      </w:rPr>
                      <w:t>수강신청</w:t>
                    </w:r>
                    <w:r w:rsidR="00DA3FDA" w:rsidRPr="00DA3FDA">
                      <w:rPr>
                        <w:rFonts w:asciiTheme="majorHAnsi" w:eastAsiaTheme="majorEastAsia" w:hAnsiTheme="majorHAnsi" w:cstheme="majorBidi" w:hint="eastAsia"/>
                        <w:b/>
                        <w:color w:val="3E3E67" w:themeColor="accent1" w:themeShade="BF"/>
                        <w:sz w:val="56"/>
                        <w:szCs w:val="72"/>
                      </w:rPr>
                      <w:t xml:space="preserve"> </w:t>
                    </w:r>
                    <w:r w:rsidR="00DA3FDA" w:rsidRPr="00DA3FDA">
                      <w:rPr>
                        <w:rFonts w:asciiTheme="majorHAnsi" w:eastAsiaTheme="majorEastAsia" w:hAnsiTheme="majorHAnsi" w:cstheme="majorBidi" w:hint="eastAsia"/>
                        <w:b/>
                        <w:color w:val="3E3E67" w:themeColor="accent1" w:themeShade="BF"/>
                        <w:sz w:val="56"/>
                        <w:szCs w:val="72"/>
                      </w:rPr>
                      <w:t>프로그램</w:t>
                    </w:r>
                    <w:r w:rsidR="00DA3FDA" w:rsidRPr="00DA3FDA">
                      <w:rPr>
                        <w:rFonts w:asciiTheme="majorHAnsi" w:eastAsiaTheme="majorEastAsia" w:hAnsiTheme="majorHAnsi" w:cstheme="majorBidi" w:hint="eastAsia"/>
                        <w:b/>
                        <w:color w:val="3E3E67" w:themeColor="accent1" w:themeShade="BF"/>
                        <w:sz w:val="56"/>
                        <w:szCs w:val="72"/>
                      </w:rPr>
                      <w:t xml:space="preserve"> </w:t>
                    </w:r>
                    <w:r w:rsidR="00DA3FDA" w:rsidRPr="00DA3FDA">
                      <w:rPr>
                        <w:rFonts w:asciiTheme="majorHAnsi" w:eastAsiaTheme="majorEastAsia" w:hAnsiTheme="majorHAnsi" w:cstheme="majorBidi" w:hint="eastAsia"/>
                        <w:b/>
                        <w:color w:val="3E3E67" w:themeColor="accent1" w:themeShade="BF"/>
                        <w:sz w:val="56"/>
                        <w:szCs w:val="72"/>
                      </w:rPr>
                      <w:t>설계</w:t>
                    </w:r>
                    <w:r w:rsidR="00DA3FDA" w:rsidRPr="00DA3FDA">
                      <w:rPr>
                        <w:rFonts w:asciiTheme="majorHAnsi" w:eastAsiaTheme="majorEastAsia" w:hAnsiTheme="majorHAnsi" w:cstheme="majorBidi" w:hint="eastAsia"/>
                        <w:b/>
                        <w:color w:val="3E3E67" w:themeColor="accent1" w:themeShade="BF"/>
                        <w:sz w:val="56"/>
                        <w:szCs w:val="72"/>
                      </w:rPr>
                      <w:t xml:space="preserve"> </w:t>
                    </w:r>
                    <w:r w:rsidR="00DA3FDA" w:rsidRPr="00DA3FDA">
                      <w:rPr>
                        <w:rFonts w:asciiTheme="majorHAnsi" w:eastAsiaTheme="majorEastAsia" w:hAnsiTheme="majorHAnsi" w:cstheme="majorBidi" w:hint="eastAsia"/>
                        <w:b/>
                        <w:color w:val="3E3E67" w:themeColor="accent1" w:themeShade="BF"/>
                        <w:sz w:val="56"/>
                        <w:szCs w:val="72"/>
                      </w:rPr>
                      <w:t>및</w:t>
                    </w:r>
                    <w:r w:rsidR="00DA3FDA" w:rsidRPr="00DA3FDA">
                      <w:rPr>
                        <w:rFonts w:asciiTheme="majorHAnsi" w:eastAsiaTheme="majorEastAsia" w:hAnsiTheme="majorHAnsi" w:cstheme="majorBidi" w:hint="eastAsia"/>
                        <w:b/>
                        <w:color w:val="3E3E67" w:themeColor="accent1" w:themeShade="BF"/>
                        <w:sz w:val="56"/>
                        <w:szCs w:val="72"/>
                      </w:rPr>
                      <w:t xml:space="preserve"> </w:t>
                    </w:r>
                    <w:r w:rsidR="00DA3FDA" w:rsidRPr="00DA3FDA">
                      <w:rPr>
                        <w:rFonts w:asciiTheme="majorHAnsi" w:eastAsiaTheme="majorEastAsia" w:hAnsiTheme="majorHAnsi" w:cstheme="majorBidi" w:hint="eastAsia"/>
                        <w:b/>
                        <w:color w:val="3E3E67" w:themeColor="accent1" w:themeShade="BF"/>
                        <w:sz w:val="56"/>
                        <w:szCs w:val="72"/>
                      </w:rPr>
                      <w:t>개발</w:t>
                    </w:r>
                    <w:r w:rsidR="00DA3FDA" w:rsidRPr="00DA3FDA">
                      <w:rPr>
                        <w:rFonts w:asciiTheme="majorHAnsi" w:eastAsiaTheme="majorEastAsia" w:hAnsiTheme="majorHAnsi" w:cstheme="majorBidi" w:hint="eastAsia"/>
                        <w:b/>
                        <w:color w:val="3E3E67" w:themeColor="accent1" w:themeShade="BF"/>
                        <w:sz w:val="56"/>
                        <w:szCs w:val="72"/>
                      </w:rPr>
                      <w:t xml:space="preserve"> </w:t>
                    </w:r>
                    <w:r w:rsidR="00DA3FDA" w:rsidRPr="00DA3FDA">
                      <w:rPr>
                        <w:rFonts w:asciiTheme="majorHAnsi" w:eastAsiaTheme="majorEastAsia" w:hAnsiTheme="majorHAnsi" w:cstheme="majorBidi" w:hint="eastAsia"/>
                        <w:b/>
                        <w:color w:val="3E3E67" w:themeColor="accent1" w:themeShade="BF"/>
                        <w:sz w:val="56"/>
                        <w:szCs w:val="72"/>
                      </w:rPr>
                      <w:t>제안서</w:t>
                    </w:r>
                  </w:sdtContent>
                </w:sdt>
              </w:p>
              <w:p w:rsidR="00525192" w:rsidRPr="00DA3FDA" w:rsidRDefault="00525192" w:rsidP="00717980">
                <w:pPr>
                  <w:pStyle w:val="af5"/>
                  <w:rPr>
                    <w:iCs/>
                  </w:rPr>
                </w:pPr>
              </w:p>
            </w:tc>
          </w:tr>
          <w:tr w:rsidR="00525192" w:rsidRPr="00525192" w:rsidTr="00717980">
            <w:trPr>
              <w:gridAfter w:val="1"/>
              <w:wAfter w:w="775" w:type="dxa"/>
            </w:trPr>
            <w:tc>
              <w:tcPr>
                <w:tcW w:w="2127" w:type="dxa"/>
                <w:vAlign w:val="center"/>
              </w:tcPr>
              <w:p w:rsidR="00525192" w:rsidRDefault="00DA3FDA" w:rsidP="00717980">
                <w:pPr>
                  <w:pStyle w:val="af5"/>
                </w:pPr>
                <w:r>
                  <w:rPr>
                    <w:rFonts w:hint="eastAsia"/>
                  </w:rPr>
                  <w:t xml:space="preserve">               </w:t>
                </w:r>
              </w:p>
            </w:tc>
            <w:tc>
              <w:tcPr>
                <w:tcW w:w="6206" w:type="dxa"/>
                <w:vAlign w:val="center"/>
              </w:tcPr>
              <w:p w:rsidR="00525192" w:rsidRPr="007E51D1" w:rsidRDefault="00DA3FDA" w:rsidP="00717980">
                <w:pPr>
                  <w:pStyle w:val="af5"/>
                  <w:jc w:val="center"/>
                  <w:rPr>
                    <w:rFonts w:asciiTheme="majorEastAsia" w:eastAsiaTheme="majorEastAsia" w:hAnsiTheme="majorEastAsia"/>
                  </w:rPr>
                </w:pPr>
                <w:sdt>
                  <w:sdtPr>
                    <w:rPr>
                      <w:rFonts w:asciiTheme="minorEastAsia" w:hAnsiTheme="minorEastAsia" w:hint="eastAsia"/>
                      <w:color w:val="424456" w:themeColor="text2"/>
                      <w:sz w:val="32"/>
                    </w:rPr>
                    <w:alias w:val="만든 이"/>
                    <w:id w:val="81130488"/>
                    <w:placeholder>
                      <w:docPart w:val="5AFA75AC67654E748A5E9DCBCD4BD91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717980">
                      <w:rPr>
                        <w:rFonts w:asciiTheme="minorEastAsia" w:hAnsiTheme="minorEastAsia" w:hint="eastAsia"/>
                        <w:color w:val="424456" w:themeColor="text2"/>
                        <w:sz w:val="32"/>
                      </w:rPr>
                      <w:t>미디어기술콘텐츠학과201421492김혜린 컴퓨터정보공학부 2014213</w:t>
                    </w:r>
                    <w:r w:rsidR="00717980" w:rsidRPr="00717980">
                      <w:rPr>
                        <w:rFonts w:asciiTheme="minorEastAsia" w:hAnsiTheme="minorEastAsia"/>
                        <w:color w:val="424456" w:themeColor="text2"/>
                        <w:sz w:val="32"/>
                      </w:rPr>
                      <w:t>51</w:t>
                    </w:r>
                    <w:r w:rsidRPr="00717980">
                      <w:rPr>
                        <w:rFonts w:asciiTheme="minorEastAsia" w:hAnsiTheme="minorEastAsia" w:hint="eastAsia"/>
                        <w:color w:val="424456" w:themeColor="text2"/>
                        <w:sz w:val="32"/>
                      </w:rPr>
                      <w:t xml:space="preserve"> 양진영 컴퓨터정보공학부 201421362 이정민</w:t>
                    </w:r>
                  </w:sdtContent>
                </w:sdt>
              </w:p>
            </w:tc>
            <w:tc>
              <w:tcPr>
                <w:tcW w:w="2233" w:type="dxa"/>
                <w:vAlign w:val="center"/>
              </w:tcPr>
              <w:p w:rsidR="00525192" w:rsidRPr="00525192" w:rsidRDefault="00525192" w:rsidP="00717980">
                <w:pPr>
                  <w:pStyle w:val="af5"/>
                  <w:jc w:val="right"/>
                  <w:rPr>
                    <w:rFonts w:asciiTheme="majorEastAsia" w:eastAsiaTheme="majorEastAsia" w:hAnsiTheme="majorEastAsia"/>
                    <w:sz w:val="32"/>
                  </w:rPr>
                </w:pPr>
              </w:p>
            </w:tc>
          </w:tr>
          <w:tr w:rsidR="00525192" w:rsidRPr="00525192" w:rsidTr="00717980">
            <w:tc>
              <w:tcPr>
                <w:tcW w:w="2127" w:type="dxa"/>
                <w:vAlign w:val="center"/>
              </w:tcPr>
              <w:p w:rsidR="00525192" w:rsidRPr="00DA3FDA" w:rsidRDefault="00525192" w:rsidP="00717980">
                <w:pPr>
                  <w:pStyle w:val="af5"/>
                </w:pPr>
              </w:p>
            </w:tc>
            <w:tc>
              <w:tcPr>
                <w:tcW w:w="6206" w:type="dxa"/>
                <w:vAlign w:val="center"/>
              </w:tcPr>
              <w:p w:rsidR="00525192" w:rsidRDefault="00525192" w:rsidP="00717980">
                <w:pPr>
                  <w:pStyle w:val="af5"/>
                  <w:jc w:val="center"/>
                  <w:rPr>
                    <w:rFonts w:hint="eastAsia"/>
                  </w:rPr>
                </w:pPr>
              </w:p>
            </w:tc>
            <w:tc>
              <w:tcPr>
                <w:tcW w:w="3008" w:type="dxa"/>
                <w:gridSpan w:val="2"/>
                <w:vAlign w:val="center"/>
              </w:tcPr>
              <w:p w:rsidR="00525192" w:rsidRPr="00525192" w:rsidRDefault="00525192" w:rsidP="00717980">
                <w:pPr>
                  <w:pStyle w:val="af5"/>
                  <w:jc w:val="right"/>
                  <w:rPr>
                    <w:sz w:val="32"/>
                  </w:rPr>
                </w:pPr>
              </w:p>
            </w:tc>
          </w:tr>
        </w:tbl>
        <w:p w:rsidR="003145A8" w:rsidRDefault="009E0A80" w:rsidP="00D61C1E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p w:rsidR="00525192" w:rsidRPr="00DA3FDA" w:rsidRDefault="00DA3FDA" w:rsidP="00492006">
      <w:pPr>
        <w:pStyle w:val="2"/>
        <w:numPr>
          <w:ilvl w:val="0"/>
          <w:numId w:val="5"/>
        </w:numPr>
        <w:rPr>
          <w:b/>
        </w:rPr>
      </w:pPr>
      <w:r w:rsidRPr="00DA3FDA">
        <w:rPr>
          <w:rFonts w:hint="eastAsia"/>
          <w:b/>
        </w:rPr>
        <w:lastRenderedPageBreak/>
        <w:t>개발</w:t>
      </w:r>
      <w:r w:rsidRPr="00DA3FDA">
        <w:rPr>
          <w:rFonts w:hint="eastAsia"/>
          <w:b/>
        </w:rPr>
        <w:t xml:space="preserve"> </w:t>
      </w:r>
      <w:r w:rsidRPr="00DA3FDA">
        <w:rPr>
          <w:rFonts w:hint="eastAsia"/>
          <w:b/>
        </w:rPr>
        <w:t>언어</w:t>
      </w:r>
    </w:p>
    <w:p w:rsidR="00756791" w:rsidRDefault="00DA3FDA" w:rsidP="00492006">
      <w:pPr>
        <w:pStyle w:val="af4"/>
        <w:numPr>
          <w:ilvl w:val="0"/>
          <w:numId w:val="4"/>
        </w:numPr>
        <w:rPr>
          <w:rFonts w:asciiTheme="minorEastAsia" w:hAnsiTheme="minorEastAsia"/>
          <w:color w:val="0D0D0D" w:themeColor="text1" w:themeTint="F2"/>
          <w:sz w:val="22"/>
        </w:rPr>
      </w:pPr>
      <w:r w:rsidRPr="00DA3FDA">
        <w:rPr>
          <w:rFonts w:asciiTheme="minorEastAsia" w:hAnsiTheme="minorEastAsia" w:hint="eastAsia"/>
          <w:color w:val="0D0D0D" w:themeColor="text1" w:themeTint="F2"/>
          <w:sz w:val="22"/>
        </w:rPr>
        <w:t>JSP</w:t>
      </w:r>
    </w:p>
    <w:p w:rsidR="00DA3FDA" w:rsidRDefault="00DA3FDA" w:rsidP="00492006">
      <w:pPr>
        <w:pStyle w:val="af4"/>
        <w:numPr>
          <w:ilvl w:val="0"/>
          <w:numId w:val="4"/>
        </w:numPr>
        <w:rPr>
          <w:rFonts w:asciiTheme="minorEastAsia" w:hAnsiTheme="minorEastAsia"/>
          <w:color w:val="0D0D0D" w:themeColor="text1" w:themeTint="F2"/>
          <w:sz w:val="22"/>
        </w:rPr>
      </w:pPr>
      <w:r>
        <w:rPr>
          <w:rFonts w:asciiTheme="minorEastAsia" w:hAnsiTheme="minorEastAsia" w:hint="eastAsia"/>
          <w:color w:val="0D0D0D" w:themeColor="text1" w:themeTint="F2"/>
          <w:sz w:val="22"/>
        </w:rPr>
        <w:t>톰캣 6.0</w:t>
      </w:r>
      <w:r>
        <w:rPr>
          <w:rFonts w:asciiTheme="minorEastAsia" w:hAnsiTheme="minorEastAsia"/>
          <w:color w:val="0D0D0D" w:themeColor="text1" w:themeTint="F2"/>
          <w:sz w:val="22"/>
        </w:rPr>
        <w:t>v</w:t>
      </w:r>
    </w:p>
    <w:p w:rsidR="00DA3FDA" w:rsidRDefault="00DA3FDA" w:rsidP="00492006">
      <w:pPr>
        <w:pStyle w:val="af4"/>
        <w:numPr>
          <w:ilvl w:val="0"/>
          <w:numId w:val="4"/>
        </w:numPr>
        <w:rPr>
          <w:rFonts w:asciiTheme="minorEastAsia" w:hAnsiTheme="minorEastAsia"/>
          <w:color w:val="0D0D0D" w:themeColor="text1" w:themeTint="F2"/>
          <w:sz w:val="22"/>
        </w:rPr>
      </w:pPr>
      <w:r>
        <w:rPr>
          <w:rFonts w:asciiTheme="minorEastAsia" w:hAnsiTheme="minorEastAsia"/>
          <w:color w:val="0D0D0D" w:themeColor="text1" w:themeTint="F2"/>
          <w:sz w:val="22"/>
        </w:rPr>
        <w:t>ORACL SQLplus</w:t>
      </w:r>
    </w:p>
    <w:p w:rsidR="00D61C1E" w:rsidRPr="00D61C1E" w:rsidRDefault="00D61C1E" w:rsidP="00D61C1E">
      <w:pPr>
        <w:rPr>
          <w:rFonts w:asciiTheme="minorEastAsia" w:hAnsiTheme="minorEastAsia" w:hint="eastAsia"/>
          <w:color w:val="0D0D0D" w:themeColor="text1" w:themeTint="F2"/>
          <w:sz w:val="22"/>
        </w:rPr>
      </w:pPr>
    </w:p>
    <w:p w:rsidR="00DA3FDA" w:rsidRDefault="00DA3FDA" w:rsidP="00492006">
      <w:pPr>
        <w:pStyle w:val="2"/>
        <w:numPr>
          <w:ilvl w:val="0"/>
          <w:numId w:val="5"/>
        </w:numPr>
        <w:rPr>
          <w:b/>
        </w:rPr>
      </w:pPr>
      <w:r w:rsidRPr="00DA3FDA">
        <w:rPr>
          <w:rFonts w:hint="eastAsia"/>
          <w:b/>
        </w:rPr>
        <w:t>계획수립</w:t>
      </w:r>
    </w:p>
    <w:p w:rsidR="00DA3FDA" w:rsidRDefault="00DA3FDA" w:rsidP="00DA3FDA">
      <w:pPr>
        <w:ind w:left="400"/>
        <w:rPr>
          <w:rFonts w:asciiTheme="minorEastAsia" w:hAnsiTheme="minorEastAsia"/>
          <w:color w:val="0D0D0D" w:themeColor="text1" w:themeTint="F2"/>
          <w:sz w:val="22"/>
        </w:rPr>
      </w:pPr>
      <w:r>
        <w:rPr>
          <w:rFonts w:asciiTheme="minorEastAsia" w:hAnsiTheme="minorEastAsia" w:hint="eastAsia"/>
          <w:color w:val="0D0D0D" w:themeColor="text1" w:themeTint="F2"/>
          <w:sz w:val="22"/>
        </w:rPr>
        <w:t>학생의 수강신청 및 관리 시스템을 구현한다.</w:t>
      </w:r>
      <w:r>
        <w:rPr>
          <w:rFonts w:asciiTheme="minorEastAsia" w:hAnsiTheme="minorEastAsia"/>
          <w:color w:val="0D0D0D" w:themeColor="text1" w:themeTint="F2"/>
          <w:sz w:val="22"/>
        </w:rPr>
        <w:t xml:space="preserve"> </w:t>
      </w:r>
      <w:r w:rsidR="00717980">
        <w:rPr>
          <w:rFonts w:asciiTheme="minorEastAsia" w:hAnsiTheme="minorEastAsia" w:hint="eastAsia"/>
          <w:color w:val="0D0D0D" w:themeColor="text1" w:themeTint="F2"/>
          <w:sz w:val="22"/>
        </w:rPr>
        <w:t>일반 사용자(학생/교수)모드와 관리자 모드로 구분하여 로그인하며 그에 맞는 적절한 기능들을 구현한다.</w:t>
      </w:r>
    </w:p>
    <w:p w:rsidR="00D61C1E" w:rsidRDefault="00D61C1E" w:rsidP="00D61C1E">
      <w:pPr>
        <w:pStyle w:val="3"/>
        <w:ind w:left="1080" w:hanging="480"/>
        <w:rPr>
          <w:b/>
        </w:rPr>
      </w:pPr>
      <w:r>
        <w:rPr>
          <w:rFonts w:hint="eastAsia"/>
          <w:b/>
        </w:rPr>
        <w:t>2-</w:t>
      </w:r>
      <w:r w:rsidRPr="00D61C1E">
        <w:rPr>
          <w:rFonts w:hint="eastAsia"/>
          <w:b/>
        </w:rPr>
        <w:t xml:space="preserve">1. </w:t>
      </w:r>
      <w:r>
        <w:rPr>
          <w:rFonts w:hint="eastAsia"/>
          <w:b/>
        </w:rPr>
        <w:t>팀원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분배</w:t>
      </w:r>
    </w:p>
    <w:p w:rsidR="00D61C1E" w:rsidRPr="00D61C1E" w:rsidRDefault="00D61C1E" w:rsidP="00492006">
      <w:pPr>
        <w:pStyle w:val="af4"/>
        <w:numPr>
          <w:ilvl w:val="0"/>
          <w:numId w:val="4"/>
        </w:numPr>
        <w:rPr>
          <w:rFonts w:asciiTheme="minorEastAsia" w:hAnsiTheme="minorEastAsia"/>
          <w:sz w:val="22"/>
        </w:rPr>
      </w:pPr>
      <w:r w:rsidRPr="00D61C1E">
        <w:rPr>
          <w:rFonts w:asciiTheme="minorEastAsia" w:hAnsiTheme="minorEastAsia" w:hint="eastAsia"/>
          <w:sz w:val="22"/>
        </w:rPr>
        <w:t>김혜린</w:t>
      </w:r>
      <w:r>
        <w:rPr>
          <w:rFonts w:asciiTheme="minorEastAsia" w:hAnsiTheme="minorEastAsia" w:hint="eastAsia"/>
          <w:sz w:val="22"/>
        </w:rPr>
        <w:t>: 제안서 작성,</w:t>
      </w:r>
      <w:r>
        <w:rPr>
          <w:rFonts w:asciiTheme="minorEastAsia" w:hAnsiTheme="minorEastAsia"/>
          <w:sz w:val="22"/>
        </w:rPr>
        <w:t xml:space="preserve"> UI, DB</w:t>
      </w:r>
      <w:r>
        <w:rPr>
          <w:rFonts w:asciiTheme="minorEastAsia" w:hAnsiTheme="minorEastAsia" w:hint="eastAsia"/>
          <w:sz w:val="22"/>
        </w:rPr>
        <w:t>관리,</w:t>
      </w:r>
      <w:r>
        <w:rPr>
          <w:rFonts w:asciiTheme="minorEastAsia" w:hAnsiTheme="minorEastAsia"/>
          <w:sz w:val="22"/>
        </w:rPr>
        <w:t xml:space="preserve"> </w:t>
      </w:r>
      <w:r w:rsidR="005D3281">
        <w:rPr>
          <w:rFonts w:asciiTheme="minorEastAsia" w:hAnsiTheme="minorEastAsia"/>
          <w:sz w:val="22"/>
        </w:rPr>
        <w:t xml:space="preserve">JSP DB </w:t>
      </w:r>
      <w:r w:rsidR="005D3281">
        <w:rPr>
          <w:rFonts w:asciiTheme="minorEastAsia" w:hAnsiTheme="minorEastAsia" w:hint="eastAsia"/>
          <w:sz w:val="22"/>
        </w:rPr>
        <w:t>기능 구현,</w:t>
      </w:r>
      <w:r w:rsidR="005D3281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최종보고서 작성 및 정리</w:t>
      </w:r>
    </w:p>
    <w:p w:rsidR="00D61C1E" w:rsidRPr="00D61C1E" w:rsidRDefault="00D61C1E" w:rsidP="00492006">
      <w:pPr>
        <w:pStyle w:val="af4"/>
        <w:numPr>
          <w:ilvl w:val="0"/>
          <w:numId w:val="4"/>
        </w:numPr>
        <w:rPr>
          <w:rFonts w:asciiTheme="minorEastAsia" w:hAnsiTheme="minorEastAsia"/>
          <w:sz w:val="22"/>
        </w:rPr>
      </w:pPr>
      <w:r w:rsidRPr="00D61C1E">
        <w:rPr>
          <w:rFonts w:asciiTheme="minorEastAsia" w:hAnsiTheme="minorEastAsia" w:hint="eastAsia"/>
          <w:sz w:val="22"/>
        </w:rPr>
        <w:t xml:space="preserve">양진영: </w:t>
      </w:r>
      <w:r>
        <w:rPr>
          <w:rFonts w:asciiTheme="minorEastAsia" w:hAnsiTheme="minorEastAsia" w:hint="eastAsia"/>
          <w:sz w:val="22"/>
        </w:rPr>
        <w:t>제안서 작성,</w:t>
      </w:r>
      <w:r>
        <w:rPr>
          <w:rFonts w:asciiTheme="minorEastAsia" w:hAnsiTheme="minorEastAsia"/>
          <w:sz w:val="22"/>
        </w:rPr>
        <w:t xml:space="preserve"> UI, DB</w:t>
      </w:r>
      <w:r>
        <w:rPr>
          <w:rFonts w:asciiTheme="minorEastAsia" w:hAnsiTheme="minorEastAsia" w:hint="eastAsia"/>
          <w:sz w:val="22"/>
        </w:rPr>
        <w:t>관리,</w:t>
      </w:r>
      <w:r>
        <w:rPr>
          <w:rFonts w:asciiTheme="minorEastAsia" w:hAnsiTheme="minorEastAsia"/>
          <w:sz w:val="22"/>
        </w:rPr>
        <w:t xml:space="preserve"> </w:t>
      </w:r>
      <w:r w:rsidR="005D3281">
        <w:rPr>
          <w:rFonts w:asciiTheme="minorEastAsia" w:hAnsiTheme="minorEastAsia"/>
          <w:sz w:val="22"/>
        </w:rPr>
        <w:t xml:space="preserve">JSP DB </w:t>
      </w:r>
      <w:r w:rsidR="005D3281">
        <w:rPr>
          <w:rFonts w:asciiTheme="minorEastAsia" w:hAnsiTheme="minorEastAsia" w:hint="eastAsia"/>
          <w:sz w:val="22"/>
        </w:rPr>
        <w:t>기능 구현,</w:t>
      </w:r>
      <w:r w:rsidR="005D3281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최종보고서 작성 및 정리</w:t>
      </w:r>
    </w:p>
    <w:p w:rsidR="00D61C1E" w:rsidRPr="00D61C1E" w:rsidRDefault="00D61C1E" w:rsidP="00492006">
      <w:pPr>
        <w:pStyle w:val="af4"/>
        <w:numPr>
          <w:ilvl w:val="0"/>
          <w:numId w:val="4"/>
        </w:numPr>
        <w:rPr>
          <w:rFonts w:asciiTheme="minorEastAsia" w:hAnsiTheme="minorEastAsia" w:hint="eastAsia"/>
          <w:sz w:val="22"/>
        </w:rPr>
      </w:pPr>
      <w:r w:rsidRPr="00D61C1E">
        <w:rPr>
          <w:rFonts w:asciiTheme="minorEastAsia" w:hAnsiTheme="minorEastAsia" w:hint="eastAsia"/>
          <w:sz w:val="22"/>
        </w:rPr>
        <w:t>이정민</w:t>
      </w:r>
      <w:r>
        <w:rPr>
          <w:rFonts w:asciiTheme="minorEastAsia" w:hAnsiTheme="minorEastAsia" w:hint="eastAsia"/>
          <w:sz w:val="22"/>
        </w:rPr>
        <w:t>:</w:t>
      </w:r>
      <w:r w:rsidRPr="00D61C1E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제안서 작성,</w:t>
      </w:r>
      <w:r>
        <w:rPr>
          <w:rFonts w:asciiTheme="minorEastAsia" w:hAnsiTheme="minorEastAsia"/>
          <w:sz w:val="22"/>
        </w:rPr>
        <w:t xml:space="preserve"> UI, DB</w:t>
      </w:r>
      <w:r>
        <w:rPr>
          <w:rFonts w:asciiTheme="minorEastAsia" w:hAnsiTheme="minorEastAsia" w:hint="eastAsia"/>
          <w:sz w:val="22"/>
        </w:rPr>
        <w:t>관리,</w:t>
      </w:r>
      <w:r>
        <w:rPr>
          <w:rFonts w:asciiTheme="minorEastAsia" w:hAnsiTheme="minorEastAsia"/>
          <w:sz w:val="22"/>
        </w:rPr>
        <w:t xml:space="preserve"> </w:t>
      </w:r>
      <w:r w:rsidR="005D3281">
        <w:rPr>
          <w:rFonts w:asciiTheme="minorEastAsia" w:hAnsiTheme="minorEastAsia"/>
          <w:sz w:val="22"/>
        </w:rPr>
        <w:t xml:space="preserve">JSP DB </w:t>
      </w:r>
      <w:r w:rsidR="005D3281">
        <w:rPr>
          <w:rFonts w:asciiTheme="minorEastAsia" w:hAnsiTheme="minorEastAsia" w:hint="eastAsia"/>
          <w:sz w:val="22"/>
        </w:rPr>
        <w:t>기능 구현,</w:t>
      </w:r>
      <w:r w:rsidR="005D3281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최종보고서 작성 및 정리</w:t>
      </w:r>
    </w:p>
    <w:p w:rsidR="00D61C1E" w:rsidRPr="00D61C1E" w:rsidRDefault="00D61C1E" w:rsidP="00DA3FDA">
      <w:pPr>
        <w:ind w:left="400"/>
        <w:rPr>
          <w:rFonts w:asciiTheme="minorEastAsia" w:hAnsiTheme="minorEastAsia" w:hint="eastAsia"/>
          <w:color w:val="0D0D0D" w:themeColor="text1" w:themeTint="F2"/>
          <w:sz w:val="22"/>
        </w:rPr>
      </w:pPr>
    </w:p>
    <w:p w:rsidR="00DA3FDA" w:rsidRDefault="00DA3FDA" w:rsidP="00492006">
      <w:pPr>
        <w:pStyle w:val="2"/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소프트웨어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요구사항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분석</w:t>
      </w:r>
    </w:p>
    <w:p w:rsidR="00DA3FDA" w:rsidRPr="00D61C1E" w:rsidRDefault="00DA3FDA" w:rsidP="00DA3FDA">
      <w:pPr>
        <w:pStyle w:val="3"/>
        <w:ind w:firstLine="400"/>
        <w:rPr>
          <w:b/>
        </w:rPr>
      </w:pPr>
      <w:r w:rsidRPr="00D61C1E">
        <w:rPr>
          <w:rFonts w:hint="eastAsia"/>
          <w:b/>
        </w:rPr>
        <w:t xml:space="preserve">3-1. </w:t>
      </w:r>
      <w:r w:rsidR="00717980" w:rsidRPr="00D61C1E">
        <w:rPr>
          <w:rFonts w:hint="eastAsia"/>
          <w:b/>
        </w:rPr>
        <w:t>개발</w:t>
      </w:r>
      <w:r w:rsidRPr="00D61C1E">
        <w:rPr>
          <w:rFonts w:hint="eastAsia"/>
          <w:b/>
        </w:rPr>
        <w:t>목</w:t>
      </w:r>
      <w:r w:rsidR="00717980" w:rsidRPr="00D61C1E">
        <w:rPr>
          <w:rFonts w:hint="eastAsia"/>
          <w:b/>
        </w:rPr>
        <w:t>표</w:t>
      </w:r>
    </w:p>
    <w:p w:rsidR="00717980" w:rsidRDefault="00717980" w:rsidP="00492006">
      <w:pPr>
        <w:pStyle w:val="af4"/>
        <w:numPr>
          <w:ilvl w:val="0"/>
          <w:numId w:val="4"/>
        </w:numPr>
        <w:rPr>
          <w:rFonts w:asciiTheme="minorEastAsia" w:hAnsiTheme="minorEastAsia"/>
          <w:color w:val="0D0D0D" w:themeColor="text1" w:themeTint="F2"/>
          <w:sz w:val="22"/>
        </w:rPr>
      </w:pPr>
      <w:r>
        <w:rPr>
          <w:rFonts w:asciiTheme="minorEastAsia" w:hAnsiTheme="minorEastAsia" w:hint="eastAsia"/>
          <w:color w:val="0D0D0D" w:themeColor="text1" w:themeTint="F2"/>
          <w:sz w:val="22"/>
        </w:rPr>
        <w:t>학생모드에서 담당 지도교수 확인 가능 및 수강신청 기능 구현</w:t>
      </w:r>
    </w:p>
    <w:p w:rsidR="00717980" w:rsidRDefault="00717980" w:rsidP="00492006">
      <w:pPr>
        <w:pStyle w:val="af4"/>
        <w:numPr>
          <w:ilvl w:val="0"/>
          <w:numId w:val="4"/>
        </w:numPr>
        <w:rPr>
          <w:rFonts w:asciiTheme="minorEastAsia" w:hAnsiTheme="minorEastAsia"/>
          <w:color w:val="0D0D0D" w:themeColor="text1" w:themeTint="F2"/>
          <w:sz w:val="22"/>
        </w:rPr>
      </w:pPr>
      <w:r>
        <w:rPr>
          <w:rFonts w:asciiTheme="minorEastAsia" w:hAnsiTheme="minorEastAsia" w:hint="eastAsia"/>
          <w:color w:val="0D0D0D" w:themeColor="text1" w:themeTint="F2"/>
          <w:sz w:val="22"/>
        </w:rPr>
        <w:t>교수모드에서 해당 교수의 지도학생 정보 열람 기능 구현</w:t>
      </w:r>
    </w:p>
    <w:p w:rsidR="00717980" w:rsidRDefault="00717980" w:rsidP="00492006">
      <w:pPr>
        <w:pStyle w:val="af4"/>
        <w:numPr>
          <w:ilvl w:val="0"/>
          <w:numId w:val="4"/>
        </w:numPr>
        <w:rPr>
          <w:rFonts w:asciiTheme="minorEastAsia" w:hAnsiTheme="minorEastAsia"/>
          <w:color w:val="0D0D0D" w:themeColor="text1" w:themeTint="F2"/>
          <w:sz w:val="22"/>
        </w:rPr>
      </w:pPr>
      <w:r>
        <w:rPr>
          <w:rFonts w:asciiTheme="minorEastAsia" w:hAnsiTheme="minorEastAsia"/>
          <w:color w:val="0D0D0D" w:themeColor="text1" w:themeTint="F2"/>
          <w:sz w:val="22"/>
        </w:rPr>
        <w:t>T</w:t>
      </w:r>
      <w:r>
        <w:rPr>
          <w:rFonts w:asciiTheme="minorEastAsia" w:hAnsiTheme="minorEastAsia" w:hint="eastAsia"/>
          <w:color w:val="0D0D0D" w:themeColor="text1" w:themeTint="F2"/>
          <w:sz w:val="22"/>
        </w:rPr>
        <w:t>able</w:t>
      </w:r>
      <w:r>
        <w:rPr>
          <w:rFonts w:asciiTheme="minorEastAsia" w:hAnsiTheme="minorEastAsia"/>
          <w:color w:val="0D0D0D" w:themeColor="text1" w:themeTint="F2"/>
          <w:sz w:val="22"/>
        </w:rPr>
        <w:t xml:space="preserve"> </w:t>
      </w:r>
      <w:r>
        <w:rPr>
          <w:rFonts w:asciiTheme="minorEastAsia" w:hAnsiTheme="minorEastAsia" w:hint="eastAsia"/>
          <w:color w:val="0D0D0D" w:themeColor="text1" w:themeTint="F2"/>
          <w:sz w:val="22"/>
        </w:rPr>
        <w:t>형의 실시간 시간표 확인</w:t>
      </w:r>
      <w:r>
        <w:rPr>
          <w:rFonts w:asciiTheme="minorEastAsia" w:hAnsiTheme="minorEastAsia"/>
          <w:color w:val="0D0D0D" w:themeColor="text1" w:themeTint="F2"/>
          <w:sz w:val="22"/>
        </w:rPr>
        <w:t xml:space="preserve"> </w:t>
      </w:r>
      <w:r>
        <w:rPr>
          <w:rFonts w:asciiTheme="minorEastAsia" w:hAnsiTheme="minorEastAsia" w:hint="eastAsia"/>
          <w:color w:val="0D0D0D" w:themeColor="text1" w:themeTint="F2"/>
          <w:sz w:val="22"/>
        </w:rPr>
        <w:t>기능 구현</w:t>
      </w:r>
    </w:p>
    <w:p w:rsidR="00D61C1E" w:rsidRPr="00D61C1E" w:rsidRDefault="00717980" w:rsidP="00492006">
      <w:pPr>
        <w:pStyle w:val="af4"/>
        <w:numPr>
          <w:ilvl w:val="0"/>
          <w:numId w:val="4"/>
        </w:numPr>
        <w:rPr>
          <w:rFonts w:asciiTheme="minorEastAsia" w:hAnsiTheme="minorEastAsia" w:hint="eastAsia"/>
          <w:color w:val="0D0D0D" w:themeColor="text1" w:themeTint="F2"/>
          <w:sz w:val="22"/>
        </w:rPr>
      </w:pPr>
      <w:r>
        <w:rPr>
          <w:rFonts w:asciiTheme="minorEastAsia" w:hAnsiTheme="minorEastAsia" w:hint="eastAsia"/>
          <w:color w:val="0D0D0D" w:themeColor="text1" w:themeTint="F2"/>
          <w:sz w:val="22"/>
        </w:rPr>
        <w:t>학생모드에서 수강신청을 할 경우 실시간 시간 확인 기능 구현</w:t>
      </w:r>
    </w:p>
    <w:p w:rsidR="00DA3FDA" w:rsidRPr="00D61C1E" w:rsidRDefault="00DA3FDA" w:rsidP="00DA3FDA">
      <w:pPr>
        <w:pStyle w:val="3"/>
        <w:ind w:firstLine="400"/>
        <w:rPr>
          <w:b/>
        </w:rPr>
      </w:pPr>
      <w:r w:rsidRPr="00D61C1E">
        <w:rPr>
          <w:rFonts w:hint="eastAsia"/>
          <w:b/>
        </w:rPr>
        <w:t xml:space="preserve">3-2. </w:t>
      </w:r>
      <w:r w:rsidR="00717980" w:rsidRPr="00D61C1E">
        <w:rPr>
          <w:rFonts w:hint="eastAsia"/>
          <w:b/>
        </w:rPr>
        <w:t>상세</w:t>
      </w:r>
      <w:r w:rsidR="00717980" w:rsidRPr="00D61C1E">
        <w:rPr>
          <w:rFonts w:hint="eastAsia"/>
          <w:b/>
        </w:rPr>
        <w:t xml:space="preserve"> </w:t>
      </w:r>
      <w:r w:rsidRPr="00D61C1E">
        <w:rPr>
          <w:rFonts w:hint="eastAsia"/>
          <w:b/>
        </w:rPr>
        <w:t>기능</w:t>
      </w:r>
    </w:p>
    <w:p w:rsidR="00717980" w:rsidRPr="00717980" w:rsidRDefault="00717980" w:rsidP="00492006">
      <w:pPr>
        <w:pStyle w:val="af4"/>
        <w:numPr>
          <w:ilvl w:val="0"/>
          <w:numId w:val="4"/>
        </w:numPr>
        <w:rPr>
          <w:rFonts w:asciiTheme="minorEastAsia" w:hAnsiTheme="minorEastAsia"/>
          <w:b/>
          <w:sz w:val="22"/>
        </w:rPr>
      </w:pPr>
      <w:r w:rsidRPr="00717980">
        <w:rPr>
          <w:rFonts w:asciiTheme="minorEastAsia" w:hAnsiTheme="minorEastAsia" w:hint="eastAsia"/>
          <w:b/>
          <w:sz w:val="22"/>
        </w:rPr>
        <w:t>학생</w:t>
      </w:r>
      <w:r>
        <w:rPr>
          <w:rFonts w:asciiTheme="minorEastAsia" w:hAnsiTheme="minorEastAsia" w:hint="eastAsia"/>
          <w:b/>
          <w:sz w:val="22"/>
        </w:rPr>
        <w:t xml:space="preserve"> (사용자)</w:t>
      </w:r>
    </w:p>
    <w:p w:rsidR="00717980" w:rsidRDefault="00717980" w:rsidP="00492006">
      <w:pPr>
        <w:pStyle w:val="af4"/>
        <w:numPr>
          <w:ilvl w:val="0"/>
          <w:numId w:val="6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로그인</w:t>
      </w:r>
    </w:p>
    <w:p w:rsidR="00717980" w:rsidRDefault="00717980" w:rsidP="00492006">
      <w:pPr>
        <w:pStyle w:val="af4"/>
        <w:numPr>
          <w:ilvl w:val="0"/>
          <w:numId w:val="6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수강 가능한 이수학점에 한하여 수강신청 및 정정</w:t>
      </w:r>
    </w:p>
    <w:p w:rsidR="00717980" w:rsidRDefault="00717980" w:rsidP="00492006">
      <w:pPr>
        <w:pStyle w:val="af4"/>
        <w:numPr>
          <w:ilvl w:val="0"/>
          <w:numId w:val="6"/>
        </w:num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실시간 시간표 확인</w:t>
      </w:r>
    </w:p>
    <w:p w:rsidR="00717980" w:rsidRDefault="00717980" w:rsidP="00492006">
      <w:pPr>
        <w:pStyle w:val="af4"/>
        <w:numPr>
          <w:ilvl w:val="0"/>
          <w:numId w:val="6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수업 정보 확인</w:t>
      </w:r>
    </w:p>
    <w:p w:rsidR="00717980" w:rsidRDefault="00717980" w:rsidP="00492006">
      <w:pPr>
        <w:pStyle w:val="af4"/>
        <w:numPr>
          <w:ilvl w:val="0"/>
          <w:numId w:val="6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회원 비밀번호 변경</w:t>
      </w:r>
    </w:p>
    <w:p w:rsidR="00D61C1E" w:rsidRPr="00D61C1E" w:rsidRDefault="00D61C1E" w:rsidP="00D61C1E">
      <w:pPr>
        <w:rPr>
          <w:rFonts w:asciiTheme="minorEastAsia" w:hAnsiTheme="minorEastAsia" w:hint="eastAsia"/>
          <w:sz w:val="22"/>
        </w:rPr>
      </w:pPr>
    </w:p>
    <w:p w:rsidR="00717980" w:rsidRPr="00717980" w:rsidRDefault="00717980" w:rsidP="00492006">
      <w:pPr>
        <w:pStyle w:val="af4"/>
        <w:numPr>
          <w:ilvl w:val="0"/>
          <w:numId w:val="4"/>
        </w:numPr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교수 (사용자)</w:t>
      </w:r>
    </w:p>
    <w:p w:rsidR="00717980" w:rsidRPr="00717980" w:rsidRDefault="00717980" w:rsidP="00492006">
      <w:pPr>
        <w:pStyle w:val="af4"/>
        <w:numPr>
          <w:ilvl w:val="0"/>
          <w:numId w:val="7"/>
        </w:numPr>
        <w:rPr>
          <w:rFonts w:asciiTheme="minorEastAsia" w:hAnsiTheme="minorEastAsia"/>
          <w:sz w:val="22"/>
        </w:rPr>
      </w:pPr>
      <w:r w:rsidRPr="00717980">
        <w:rPr>
          <w:rFonts w:asciiTheme="minorEastAsia" w:hAnsiTheme="minorEastAsia" w:hint="eastAsia"/>
          <w:sz w:val="22"/>
        </w:rPr>
        <w:t>로그인</w:t>
      </w:r>
    </w:p>
    <w:p w:rsidR="00717980" w:rsidRDefault="00717980" w:rsidP="00492006">
      <w:pPr>
        <w:pStyle w:val="af4"/>
        <w:numPr>
          <w:ilvl w:val="0"/>
          <w:numId w:val="7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회원 비밀번호 변경</w:t>
      </w:r>
    </w:p>
    <w:p w:rsidR="005D3281" w:rsidRPr="005D3281" w:rsidRDefault="00717980" w:rsidP="00492006">
      <w:pPr>
        <w:pStyle w:val="af4"/>
        <w:numPr>
          <w:ilvl w:val="0"/>
          <w:numId w:val="7"/>
        </w:num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수업 정보 및 지도 학생 확인</w:t>
      </w:r>
    </w:p>
    <w:p w:rsidR="00717980" w:rsidRPr="00717980" w:rsidRDefault="00717980" w:rsidP="00492006">
      <w:pPr>
        <w:pStyle w:val="af4"/>
        <w:numPr>
          <w:ilvl w:val="0"/>
          <w:numId w:val="4"/>
        </w:numPr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관리자 기능</w:t>
      </w:r>
    </w:p>
    <w:p w:rsidR="00717980" w:rsidRDefault="00717980" w:rsidP="00492006">
      <w:pPr>
        <w:pStyle w:val="af4"/>
        <w:numPr>
          <w:ilvl w:val="0"/>
          <w:numId w:val="8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로그인</w:t>
      </w:r>
    </w:p>
    <w:p w:rsidR="00717980" w:rsidRDefault="00717980" w:rsidP="00492006">
      <w:pPr>
        <w:pStyle w:val="af4"/>
        <w:numPr>
          <w:ilvl w:val="0"/>
          <w:numId w:val="8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사용자(학생/교수)</w:t>
      </w:r>
      <w:r>
        <w:rPr>
          <w:rFonts w:asciiTheme="minorEastAsia" w:hAnsiTheme="minorEastAsia"/>
          <w:sz w:val="22"/>
        </w:rPr>
        <w:t xml:space="preserve"> ID </w:t>
      </w:r>
      <w:r>
        <w:rPr>
          <w:rFonts w:asciiTheme="minorEastAsia" w:hAnsiTheme="minorEastAsia" w:hint="eastAsia"/>
          <w:sz w:val="22"/>
        </w:rPr>
        <w:t>및 정보 계정 등록</w:t>
      </w:r>
    </w:p>
    <w:p w:rsidR="00717980" w:rsidRDefault="00717980" w:rsidP="00492006">
      <w:pPr>
        <w:pStyle w:val="af4"/>
        <w:numPr>
          <w:ilvl w:val="0"/>
          <w:numId w:val="8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사용자(학생/교수)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정보 조회</w:t>
      </w:r>
    </w:p>
    <w:p w:rsidR="00717980" w:rsidRDefault="00717980" w:rsidP="00492006">
      <w:pPr>
        <w:pStyle w:val="af4"/>
        <w:numPr>
          <w:ilvl w:val="0"/>
          <w:numId w:val="8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수업 관리(등록/삭제/강의실 수정/인원제한)</w:t>
      </w:r>
    </w:p>
    <w:p w:rsidR="005D3281" w:rsidRPr="005D3281" w:rsidRDefault="00717980" w:rsidP="00492006">
      <w:pPr>
        <w:pStyle w:val="af4"/>
        <w:numPr>
          <w:ilvl w:val="0"/>
          <w:numId w:val="8"/>
        </w:num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교수 요청에 한해서 수강신청 인원 수정</w:t>
      </w:r>
    </w:p>
    <w:p w:rsidR="005D3281" w:rsidRPr="00D61C1E" w:rsidRDefault="005D3281" w:rsidP="005D3281">
      <w:pPr>
        <w:pStyle w:val="3"/>
        <w:ind w:left="1000" w:hanging="400"/>
        <w:rPr>
          <w:b/>
        </w:rPr>
      </w:pPr>
      <w:r>
        <w:rPr>
          <w:rFonts w:hint="eastAsia"/>
          <w:b/>
        </w:rPr>
        <w:t>3-3</w:t>
      </w:r>
      <w:r w:rsidRPr="00D61C1E">
        <w:rPr>
          <w:rFonts w:hint="eastAsia"/>
          <w:b/>
        </w:rPr>
        <w:t xml:space="preserve">. </w:t>
      </w:r>
      <w:r>
        <w:rPr>
          <w:rFonts w:hint="eastAsia"/>
          <w:b/>
        </w:rPr>
        <w:t>요구사항의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명세</w:t>
      </w:r>
    </w:p>
    <w:p w:rsidR="005D3281" w:rsidRPr="00717980" w:rsidRDefault="005D3281" w:rsidP="00492006">
      <w:pPr>
        <w:pStyle w:val="af4"/>
        <w:numPr>
          <w:ilvl w:val="0"/>
          <w:numId w:val="4"/>
        </w:numPr>
        <w:rPr>
          <w:rFonts w:asciiTheme="minorEastAsia" w:hAnsiTheme="minorEastAsia"/>
          <w:b/>
          <w:sz w:val="22"/>
        </w:rPr>
      </w:pPr>
      <w:r w:rsidRPr="00717980">
        <w:rPr>
          <w:rFonts w:asciiTheme="minorEastAsia" w:hAnsiTheme="minorEastAsia" w:hint="eastAsia"/>
          <w:b/>
          <w:sz w:val="22"/>
        </w:rPr>
        <w:t>학생</w:t>
      </w:r>
      <w:r>
        <w:rPr>
          <w:rFonts w:asciiTheme="minorEastAsia" w:hAnsiTheme="minorEastAsia" w:hint="eastAsia"/>
          <w:b/>
          <w:sz w:val="22"/>
        </w:rPr>
        <w:t xml:space="preserve"> (</w:t>
      </w:r>
      <w:r>
        <w:rPr>
          <w:rFonts w:asciiTheme="minorEastAsia" w:hAnsiTheme="minorEastAsia" w:hint="eastAsia"/>
          <w:b/>
          <w:sz w:val="22"/>
        </w:rPr>
        <w:t>Student</w:t>
      </w:r>
      <w:r>
        <w:rPr>
          <w:rFonts w:asciiTheme="minorEastAsia" w:hAnsiTheme="minorEastAsia" w:hint="eastAsia"/>
          <w:b/>
          <w:sz w:val="22"/>
        </w:rPr>
        <w:t>)</w:t>
      </w:r>
    </w:p>
    <w:p w:rsidR="005D3281" w:rsidRDefault="005D3281" w:rsidP="00492006">
      <w:pPr>
        <w:pStyle w:val="af4"/>
        <w:numPr>
          <w:ilvl w:val="0"/>
          <w:numId w:val="9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이름/ 전공 학과/ 학번/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학년: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학생 개인정보</w:t>
      </w:r>
    </w:p>
    <w:p w:rsidR="005D3281" w:rsidRDefault="005D3281" w:rsidP="00492006">
      <w:pPr>
        <w:pStyle w:val="af4"/>
        <w:numPr>
          <w:ilvl w:val="0"/>
          <w:numId w:val="9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수강신청 내역</w:t>
      </w:r>
    </w:p>
    <w:p w:rsidR="005D3281" w:rsidRDefault="005D3281" w:rsidP="00492006">
      <w:pPr>
        <w:pStyle w:val="af4"/>
        <w:numPr>
          <w:ilvl w:val="0"/>
          <w:numId w:val="9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지도 교수</w:t>
      </w:r>
    </w:p>
    <w:p w:rsidR="005D3281" w:rsidRPr="00717980" w:rsidRDefault="005D3281" w:rsidP="00492006">
      <w:pPr>
        <w:pStyle w:val="af4"/>
        <w:numPr>
          <w:ilvl w:val="0"/>
          <w:numId w:val="4"/>
        </w:numPr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교수</w:t>
      </w:r>
      <w:r>
        <w:rPr>
          <w:rFonts w:asciiTheme="minorEastAsia" w:hAnsiTheme="minorEastAsia" w:hint="eastAsia"/>
          <w:b/>
          <w:sz w:val="22"/>
        </w:rPr>
        <w:t xml:space="preserve"> (</w:t>
      </w:r>
      <w:r>
        <w:rPr>
          <w:rFonts w:asciiTheme="minorEastAsia" w:hAnsiTheme="minorEastAsia" w:hint="eastAsia"/>
          <w:b/>
          <w:sz w:val="22"/>
        </w:rPr>
        <w:t>Professor</w:t>
      </w:r>
      <w:r>
        <w:rPr>
          <w:rFonts w:asciiTheme="minorEastAsia" w:hAnsiTheme="minorEastAsia" w:hint="eastAsia"/>
          <w:b/>
          <w:sz w:val="22"/>
        </w:rPr>
        <w:t>)</w:t>
      </w:r>
    </w:p>
    <w:p w:rsidR="005D3281" w:rsidRDefault="005D3281" w:rsidP="00492006">
      <w:pPr>
        <w:pStyle w:val="af4"/>
        <w:numPr>
          <w:ilvl w:val="0"/>
          <w:numId w:val="10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이름/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교수 번호/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전공 학과: 교수 개인정보</w:t>
      </w:r>
    </w:p>
    <w:p w:rsidR="005D3281" w:rsidRDefault="005D3281" w:rsidP="00492006">
      <w:pPr>
        <w:pStyle w:val="af4"/>
        <w:numPr>
          <w:ilvl w:val="0"/>
          <w:numId w:val="10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지도 학생 정보</w:t>
      </w:r>
    </w:p>
    <w:p w:rsidR="005D3281" w:rsidRPr="00717980" w:rsidRDefault="005D3281" w:rsidP="00492006">
      <w:pPr>
        <w:pStyle w:val="af4"/>
        <w:numPr>
          <w:ilvl w:val="0"/>
          <w:numId w:val="4"/>
        </w:numPr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수업</w:t>
      </w:r>
      <w:r>
        <w:rPr>
          <w:rFonts w:asciiTheme="minorEastAsia" w:hAnsiTheme="minorEastAsia" w:hint="eastAsia"/>
          <w:b/>
          <w:sz w:val="22"/>
        </w:rPr>
        <w:t xml:space="preserve"> (</w:t>
      </w:r>
      <w:r>
        <w:rPr>
          <w:rFonts w:asciiTheme="minorEastAsia" w:hAnsiTheme="minorEastAsia" w:hint="eastAsia"/>
          <w:b/>
          <w:sz w:val="22"/>
        </w:rPr>
        <w:t>Class</w:t>
      </w:r>
      <w:r>
        <w:rPr>
          <w:rFonts w:asciiTheme="minorEastAsia" w:hAnsiTheme="minorEastAsia" w:hint="eastAsia"/>
          <w:b/>
          <w:sz w:val="22"/>
        </w:rPr>
        <w:t>)</w:t>
      </w:r>
    </w:p>
    <w:p w:rsidR="005D3281" w:rsidRDefault="005D3281" w:rsidP="00492006">
      <w:pPr>
        <w:pStyle w:val="af4"/>
        <w:numPr>
          <w:ilvl w:val="0"/>
          <w:numId w:val="11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과목 이름/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과목 번호/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개설 학과/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지도교수/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강의실/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강의시간</w:t>
      </w:r>
    </w:p>
    <w:p w:rsidR="005D3281" w:rsidRDefault="005D3281" w:rsidP="00492006">
      <w:pPr>
        <w:pStyle w:val="af4"/>
        <w:numPr>
          <w:ilvl w:val="0"/>
          <w:numId w:val="11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수업 학점(모든 수업이 </w:t>
      </w:r>
      <w:r>
        <w:rPr>
          <w:rFonts w:asciiTheme="minorEastAsia" w:hAnsiTheme="minorEastAsia"/>
          <w:sz w:val="22"/>
        </w:rPr>
        <w:t>3</w:t>
      </w:r>
      <w:r>
        <w:rPr>
          <w:rFonts w:asciiTheme="minorEastAsia" w:hAnsiTheme="minorEastAsia" w:hint="eastAsia"/>
          <w:sz w:val="22"/>
        </w:rPr>
        <w:t>학점이라는 가정)</w:t>
      </w:r>
    </w:p>
    <w:p w:rsidR="005D3281" w:rsidRDefault="005D3281" w:rsidP="00492006">
      <w:pPr>
        <w:pStyle w:val="af4"/>
        <w:numPr>
          <w:ilvl w:val="0"/>
          <w:numId w:val="11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수강신청 인원 제한</w:t>
      </w:r>
    </w:p>
    <w:p w:rsidR="005D3281" w:rsidRDefault="005D3281" w:rsidP="005D3281">
      <w:pPr>
        <w:rPr>
          <w:rFonts w:asciiTheme="minorEastAsia" w:hAnsiTheme="minorEastAsia"/>
          <w:sz w:val="22"/>
        </w:rPr>
      </w:pPr>
    </w:p>
    <w:p w:rsidR="005D3281" w:rsidRDefault="005D3281" w:rsidP="005D3281">
      <w:pPr>
        <w:rPr>
          <w:rFonts w:asciiTheme="minorEastAsia" w:hAnsiTheme="minorEastAsia"/>
          <w:sz w:val="22"/>
        </w:rPr>
      </w:pPr>
    </w:p>
    <w:p w:rsidR="005D3281" w:rsidRDefault="005D3281" w:rsidP="005D3281">
      <w:pPr>
        <w:rPr>
          <w:rFonts w:asciiTheme="minorEastAsia" w:hAnsiTheme="minorEastAsia"/>
          <w:sz w:val="22"/>
        </w:rPr>
      </w:pPr>
    </w:p>
    <w:p w:rsidR="005D3281" w:rsidRPr="005D3281" w:rsidRDefault="005D3281" w:rsidP="005D3281">
      <w:pPr>
        <w:rPr>
          <w:rFonts w:asciiTheme="minorEastAsia" w:hAnsiTheme="minorEastAsia" w:hint="eastAsia"/>
          <w:sz w:val="22"/>
        </w:rPr>
      </w:pPr>
    </w:p>
    <w:p w:rsidR="00781D26" w:rsidRDefault="00781D26" w:rsidP="00492006">
      <w:pPr>
        <w:pStyle w:val="2"/>
        <w:numPr>
          <w:ilvl w:val="0"/>
          <w:numId w:val="5"/>
        </w:numPr>
        <w:rPr>
          <w:b/>
        </w:rPr>
      </w:pPr>
      <w:r>
        <w:rPr>
          <w:rFonts w:hint="eastAsia"/>
          <w:b/>
        </w:rPr>
        <w:lastRenderedPageBreak/>
        <w:t>E-R</w:t>
      </w:r>
      <w:r>
        <w:rPr>
          <w:b/>
        </w:rPr>
        <w:t xml:space="preserve"> </w:t>
      </w:r>
      <w:r>
        <w:rPr>
          <w:rFonts w:hint="eastAsia"/>
          <w:b/>
        </w:rPr>
        <w:t>다이어그램</w:t>
      </w:r>
    </w:p>
    <w:p w:rsidR="00E512B4" w:rsidRPr="00E512B4" w:rsidRDefault="00E512B4" w:rsidP="00E512B4">
      <w:pPr>
        <w:rPr>
          <w:rFonts w:hint="eastAsia"/>
        </w:rPr>
      </w:pPr>
    </w:p>
    <w:p w:rsidR="00E512B4" w:rsidRDefault="00E512B4" w:rsidP="00E512B4">
      <w:pPr>
        <w:jc w:val="center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9E2E421" wp14:editId="025CBB85">
            <wp:extent cx="6143664" cy="4019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374" cy="402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81" w:rsidRDefault="005D3281" w:rsidP="00E512B4">
      <w:pPr>
        <w:jc w:val="center"/>
        <w:rPr>
          <w:rFonts w:asciiTheme="minorEastAsia" w:hAnsiTheme="minorEastAsia" w:hint="eastAsia"/>
          <w:sz w:val="22"/>
        </w:rPr>
      </w:pPr>
    </w:p>
    <w:p w:rsidR="00D61C1E" w:rsidRDefault="00D61C1E" w:rsidP="00492006">
      <w:pPr>
        <w:pStyle w:val="2"/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개념적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설계</w:t>
      </w:r>
    </w:p>
    <w:p w:rsidR="00D61C1E" w:rsidRPr="00D61C1E" w:rsidRDefault="00D61C1E" w:rsidP="00D61C1E">
      <w:pPr>
        <w:rPr>
          <w:rFonts w:hint="eastAsia"/>
        </w:rPr>
      </w:pPr>
    </w:p>
    <w:p w:rsidR="00D61C1E" w:rsidRPr="00781D26" w:rsidRDefault="00D61C1E" w:rsidP="00F261DD">
      <w:pPr>
        <w:pStyle w:val="3"/>
        <w:ind w:left="1080" w:hanging="480"/>
        <w:rPr>
          <w:rFonts w:hint="eastAsia"/>
          <w:b/>
          <w:sz w:val="28"/>
        </w:rPr>
      </w:pPr>
      <w:r w:rsidRPr="00781D26">
        <w:rPr>
          <w:rFonts w:hint="eastAsia"/>
          <w:b/>
          <w:sz w:val="28"/>
        </w:rPr>
        <w:t>Student Table</w:t>
      </w:r>
    </w:p>
    <w:p w:rsidR="00D61C1E" w:rsidRDefault="00D61C1E" w:rsidP="00F261DD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외부 스키마</w:t>
      </w: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255"/>
        <w:gridCol w:w="2255"/>
        <w:gridCol w:w="2255"/>
      </w:tblGrid>
      <w:tr w:rsidR="00781D26" w:rsidRPr="00781D26" w:rsidTr="00781D26">
        <w:trPr>
          <w:trHeight w:val="370"/>
        </w:trPr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학생</w:t>
            </w:r>
          </w:p>
        </w:tc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관리자</w:t>
            </w:r>
          </w:p>
        </w:tc>
      </w:tr>
      <w:tr w:rsidR="00781D26" w:rsidRPr="00781D26" w:rsidTr="00781D26">
        <w:trPr>
          <w:trHeight w:val="295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SID</w:t>
            </w:r>
          </w:p>
        </w:tc>
        <w:tc>
          <w:tcPr>
            <w:tcW w:w="1250" w:type="pc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SID</w:t>
            </w:r>
          </w:p>
        </w:tc>
        <w:tc>
          <w:tcPr>
            <w:tcW w:w="1250" w:type="pc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781D26" w:rsidRPr="00781D26" w:rsidTr="00781D26">
        <w:trPr>
          <w:trHeight w:val="295"/>
        </w:trPr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SNAME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SNAME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781D26" w:rsidRPr="00781D26" w:rsidTr="00781D26">
        <w:trPr>
          <w:trHeight w:val="295"/>
        </w:trPr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SMAJOR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SMAJOR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781D26" w:rsidRPr="00781D26" w:rsidTr="00781D26">
        <w:trPr>
          <w:trHeight w:val="295"/>
        </w:trPr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SYEAR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SYEAR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781D26" w:rsidRPr="00781D26" w:rsidTr="00781D26">
        <w:trPr>
          <w:trHeight w:val="256"/>
        </w:trPr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SPROF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SPROF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781D26" w:rsidRPr="00781D26" w:rsidTr="00781D26">
        <w:trPr>
          <w:trHeight w:val="256"/>
        </w:trPr>
        <w:tc>
          <w:tcPr>
            <w:tcW w:w="1250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SCLASS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SCLASS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1D26" w:rsidRPr="00781D26" w:rsidRDefault="00781D26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</w:tr>
    </w:tbl>
    <w:p w:rsidR="00781D26" w:rsidRDefault="00781D26" w:rsidP="00F261DD">
      <w:pPr>
        <w:jc w:val="center"/>
        <w:rPr>
          <w:rFonts w:asciiTheme="minorEastAsia" w:hAnsiTheme="minorEastAsia"/>
          <w:sz w:val="22"/>
        </w:rPr>
      </w:pPr>
    </w:p>
    <w:p w:rsidR="005D3281" w:rsidRDefault="005D3281" w:rsidP="00F261DD">
      <w:pPr>
        <w:jc w:val="center"/>
        <w:rPr>
          <w:rFonts w:asciiTheme="minorEastAsia" w:hAnsiTheme="minorEastAsia" w:hint="eastAsia"/>
          <w:sz w:val="22"/>
        </w:rPr>
      </w:pPr>
    </w:p>
    <w:p w:rsidR="00F261DD" w:rsidRDefault="00F261DD" w:rsidP="00F261DD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개념 스키마</w:t>
      </w: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5788"/>
      </w:tblGrid>
      <w:tr w:rsidR="00F261DD" w:rsidRPr="00F261DD" w:rsidTr="00F261DD">
        <w:trPr>
          <w:trHeight w:val="370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STUDENT</w:t>
            </w:r>
          </w:p>
        </w:tc>
      </w:tr>
      <w:tr w:rsidR="00F261DD" w:rsidRPr="00F261DD" w:rsidTr="00F261DD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SID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INTEGER UNIQUE</w:t>
            </w:r>
          </w:p>
        </w:tc>
      </w:tr>
      <w:tr w:rsidR="00F261DD" w:rsidRPr="00F261DD" w:rsidTr="00F261DD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SNAME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VARCHAR2(10) NOT NULL</w:t>
            </w:r>
          </w:p>
        </w:tc>
      </w:tr>
      <w:tr w:rsidR="00F261DD" w:rsidRPr="00F261DD" w:rsidTr="00F261DD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SMAJOR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VARCHAR2(20) NOT NULL</w:t>
            </w:r>
          </w:p>
        </w:tc>
      </w:tr>
      <w:tr w:rsidR="00F261DD" w:rsidRPr="00F261DD" w:rsidTr="00F261DD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SYEAR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INTEGER NOT NULL</w:t>
            </w:r>
          </w:p>
        </w:tc>
      </w:tr>
      <w:tr w:rsidR="00F261DD" w:rsidRPr="00F261DD" w:rsidTr="00F261DD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SPROF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VARCHAR2(10) NOT NULL</w:t>
            </w:r>
          </w:p>
        </w:tc>
      </w:tr>
      <w:tr w:rsidR="00F261DD" w:rsidRPr="00F261DD" w:rsidTr="00F261DD">
        <w:trPr>
          <w:trHeight w:val="896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 xml:space="preserve">PRIMARY KEY SID </w:t>
            </w:r>
          </w:p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FOREIGN KEY SPROF REFERENCE PROF</w:t>
            </w:r>
          </w:p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FOREIGN KEY SCLASS REFERENCE CLASS</w:t>
            </w:r>
          </w:p>
        </w:tc>
      </w:tr>
    </w:tbl>
    <w:p w:rsidR="00D61C1E" w:rsidRDefault="00D61C1E" w:rsidP="00717980">
      <w:pPr>
        <w:rPr>
          <w:rFonts w:asciiTheme="minorEastAsia" w:hAnsiTheme="minorEastAsia"/>
          <w:sz w:val="22"/>
        </w:rPr>
      </w:pPr>
    </w:p>
    <w:p w:rsidR="00F261DD" w:rsidRDefault="00F261DD" w:rsidP="00F261DD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내부 스키마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797"/>
        <w:gridCol w:w="2797"/>
      </w:tblGrid>
      <w:tr w:rsidR="00F261DD" w:rsidRPr="00F261DD" w:rsidTr="00F261DD">
        <w:trPr>
          <w:trHeight w:val="256"/>
        </w:trPr>
        <w:tc>
          <w:tcPr>
            <w:tcW w:w="5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b/>
                <w:bCs/>
                <w:color w:val="000000"/>
                <w:shd w:val="clear" w:color="auto" w:fill="FFFFFF"/>
              </w:rPr>
              <w:t>STORED-STUDENT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LENGTH = 50</w:t>
            </w:r>
          </w:p>
        </w:tc>
      </w:tr>
      <w:tr w:rsidR="00F261DD" w:rsidRPr="00F261DD" w:rsidTr="00F261DD">
        <w:trPr>
          <w:trHeight w:val="2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prefix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0</w:t>
            </w:r>
          </w:p>
        </w:tc>
      </w:tr>
      <w:tr w:rsidR="00F261DD" w:rsidRPr="00F261DD" w:rsidTr="00F261DD">
        <w:trPr>
          <w:trHeight w:val="2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SID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4</w:t>
            </w:r>
          </w:p>
        </w:tc>
      </w:tr>
      <w:tr w:rsidR="00F261DD" w:rsidRPr="00F261DD" w:rsidTr="00F261DD">
        <w:trPr>
          <w:trHeight w:val="2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SNAME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BYTE(10)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8</w:t>
            </w:r>
          </w:p>
        </w:tc>
      </w:tr>
      <w:tr w:rsidR="00F261DD" w:rsidRPr="00F261DD" w:rsidTr="00F261DD">
        <w:trPr>
          <w:trHeight w:val="2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SMAJOR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BYTE(20)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18</w:t>
            </w:r>
          </w:p>
        </w:tc>
      </w:tr>
      <w:tr w:rsidR="00F261DD" w:rsidRPr="00F261DD" w:rsidTr="00F261DD">
        <w:trPr>
          <w:trHeight w:val="2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SYEAR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BYTE(2)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38</w:t>
            </w:r>
          </w:p>
        </w:tc>
      </w:tr>
      <w:tr w:rsidR="00F261DD" w:rsidRPr="00F261DD" w:rsidTr="00F261DD">
        <w:trPr>
          <w:trHeight w:val="2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SPROF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BYTE(10)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40</w:t>
            </w:r>
          </w:p>
        </w:tc>
      </w:tr>
    </w:tbl>
    <w:p w:rsidR="00F261DD" w:rsidRDefault="00F261DD" w:rsidP="00F261DD">
      <w:pPr>
        <w:jc w:val="center"/>
        <w:rPr>
          <w:rFonts w:asciiTheme="minorEastAsia" w:hAnsiTheme="minorEastAsia"/>
          <w:sz w:val="22"/>
        </w:rPr>
      </w:pPr>
    </w:p>
    <w:p w:rsidR="00F261DD" w:rsidRPr="00781D26" w:rsidRDefault="00781D26" w:rsidP="00F261DD">
      <w:pPr>
        <w:pStyle w:val="3"/>
        <w:ind w:left="1200" w:hanging="480"/>
        <w:rPr>
          <w:rFonts w:hint="eastAsia"/>
          <w:b/>
          <w:sz w:val="28"/>
        </w:rPr>
      </w:pPr>
      <w:r w:rsidRPr="00781D26">
        <w:rPr>
          <w:b/>
          <w:sz w:val="28"/>
        </w:rPr>
        <w:t>&lt;</w:t>
      </w:r>
      <w:r w:rsidR="00F261DD" w:rsidRPr="00781D26">
        <w:rPr>
          <w:rFonts w:hint="eastAsia"/>
          <w:b/>
          <w:sz w:val="28"/>
        </w:rPr>
        <w:t>Pro</w:t>
      </w:r>
      <w:r w:rsidR="00F261DD" w:rsidRPr="00781D26">
        <w:rPr>
          <w:b/>
          <w:sz w:val="28"/>
        </w:rPr>
        <w:t>f</w:t>
      </w:r>
      <w:r w:rsidRPr="00781D26">
        <w:rPr>
          <w:b/>
          <w:sz w:val="28"/>
        </w:rPr>
        <w:t>&gt;</w:t>
      </w:r>
      <w:r w:rsidR="00F261DD" w:rsidRPr="00781D26">
        <w:rPr>
          <w:rFonts w:hint="eastAsia"/>
          <w:b/>
          <w:sz w:val="28"/>
        </w:rPr>
        <w:t xml:space="preserve"> Table</w:t>
      </w:r>
    </w:p>
    <w:p w:rsidR="00F261DD" w:rsidRDefault="00F261DD" w:rsidP="00F261DD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외부 스키마</w:t>
      </w: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255"/>
        <w:gridCol w:w="2255"/>
        <w:gridCol w:w="2255"/>
      </w:tblGrid>
      <w:tr w:rsidR="00F261DD" w:rsidRPr="00F261DD" w:rsidTr="00F261DD">
        <w:trPr>
          <w:trHeight w:val="370"/>
        </w:trPr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교수</w:t>
            </w:r>
          </w:p>
        </w:tc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관리자</w:t>
            </w:r>
          </w:p>
        </w:tc>
      </w:tr>
      <w:tr w:rsidR="00F261DD" w:rsidRPr="00F261DD" w:rsidTr="00F261DD">
        <w:trPr>
          <w:trHeight w:val="321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PID</w:t>
            </w:r>
          </w:p>
        </w:tc>
        <w:tc>
          <w:tcPr>
            <w:tcW w:w="1250" w:type="pc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PID</w:t>
            </w:r>
          </w:p>
        </w:tc>
        <w:tc>
          <w:tcPr>
            <w:tcW w:w="1250" w:type="pc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F261DD" w:rsidRPr="00F261DD" w:rsidTr="00F261DD">
        <w:trPr>
          <w:trHeight w:val="321"/>
        </w:trPr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PNAME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PNAME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F261DD" w:rsidRPr="00F261DD" w:rsidTr="00F261DD">
        <w:trPr>
          <w:trHeight w:val="321"/>
        </w:trPr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PMAJOR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PMAJOR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</w:tr>
      <w:tr w:rsidR="00F261DD" w:rsidRPr="00F261DD" w:rsidTr="00F261DD">
        <w:trPr>
          <w:trHeight w:val="321"/>
        </w:trPr>
        <w:tc>
          <w:tcPr>
            <w:tcW w:w="1250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PCLASS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PCLASS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F261DD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</w:tr>
    </w:tbl>
    <w:p w:rsidR="00F261DD" w:rsidRDefault="00F261DD" w:rsidP="00F261DD">
      <w:pPr>
        <w:jc w:val="center"/>
        <w:rPr>
          <w:rFonts w:asciiTheme="minorEastAsia" w:hAnsiTheme="minorEastAsia"/>
          <w:sz w:val="22"/>
        </w:rPr>
      </w:pPr>
    </w:p>
    <w:p w:rsidR="005D3281" w:rsidRDefault="005D3281" w:rsidP="00F261DD">
      <w:pPr>
        <w:jc w:val="center"/>
        <w:rPr>
          <w:rFonts w:asciiTheme="minorEastAsia" w:hAnsiTheme="minorEastAsia"/>
          <w:sz w:val="22"/>
        </w:rPr>
      </w:pPr>
    </w:p>
    <w:p w:rsidR="005D3281" w:rsidRDefault="005D3281" w:rsidP="00F261DD">
      <w:pPr>
        <w:jc w:val="center"/>
        <w:rPr>
          <w:rFonts w:asciiTheme="minorEastAsia" w:hAnsiTheme="minorEastAsia"/>
          <w:sz w:val="22"/>
        </w:rPr>
      </w:pPr>
    </w:p>
    <w:p w:rsidR="005D3281" w:rsidRDefault="005D3281" w:rsidP="00F261DD">
      <w:pPr>
        <w:jc w:val="center"/>
        <w:rPr>
          <w:rFonts w:asciiTheme="minorEastAsia" w:hAnsiTheme="minorEastAsia"/>
          <w:sz w:val="22"/>
        </w:rPr>
      </w:pPr>
    </w:p>
    <w:p w:rsidR="00F261DD" w:rsidRDefault="00F261DD" w:rsidP="00F261DD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개념 스키마</w:t>
      </w: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5788"/>
      </w:tblGrid>
      <w:tr w:rsidR="00F261DD" w:rsidRPr="00F261DD" w:rsidTr="00F261DD">
        <w:trPr>
          <w:trHeight w:val="370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PROF</w:t>
            </w:r>
          </w:p>
        </w:tc>
      </w:tr>
      <w:tr w:rsidR="00F261DD" w:rsidRPr="00F261DD" w:rsidTr="00F261DD">
        <w:trPr>
          <w:trHeight w:val="313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PID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INTEGER UNIQUE</w:t>
            </w:r>
          </w:p>
        </w:tc>
      </w:tr>
      <w:tr w:rsidR="00F261DD" w:rsidRPr="00F261DD" w:rsidTr="00F261DD">
        <w:trPr>
          <w:trHeight w:val="313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PNAME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VARCHAR2(10) NOT NULL</w:t>
            </w:r>
          </w:p>
        </w:tc>
      </w:tr>
      <w:tr w:rsidR="00F261DD" w:rsidRPr="00F261DD" w:rsidTr="00F261DD">
        <w:trPr>
          <w:trHeight w:val="313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PMAJOR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VARCHAR2(20) NOT NULL</w:t>
            </w:r>
          </w:p>
        </w:tc>
      </w:tr>
      <w:tr w:rsidR="00F261DD" w:rsidRPr="00F261DD" w:rsidTr="00F261DD">
        <w:trPr>
          <w:trHeight w:val="313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PCLASS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VARCHAR2(20) NOT NULL</w:t>
            </w:r>
          </w:p>
        </w:tc>
      </w:tr>
      <w:tr w:rsidR="00F261DD" w:rsidRPr="00F261DD" w:rsidTr="00F261DD">
        <w:trPr>
          <w:trHeight w:val="576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PRIMARY KEY PID</w:t>
            </w:r>
          </w:p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FOREIGN KEY PCLASS REFERENCE CLASS</w:t>
            </w:r>
          </w:p>
        </w:tc>
      </w:tr>
    </w:tbl>
    <w:p w:rsidR="00F261DD" w:rsidRDefault="00F261DD" w:rsidP="00F261DD">
      <w:pPr>
        <w:jc w:val="center"/>
        <w:rPr>
          <w:rFonts w:asciiTheme="minorEastAsia" w:hAnsiTheme="minorEastAsia"/>
          <w:sz w:val="22"/>
        </w:rPr>
      </w:pPr>
    </w:p>
    <w:p w:rsidR="00F261DD" w:rsidRDefault="00F261DD" w:rsidP="00F261DD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내부 스키마</w:t>
      </w: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3008"/>
        <w:gridCol w:w="3006"/>
      </w:tblGrid>
      <w:tr w:rsidR="00F261DD" w:rsidRPr="00F261DD" w:rsidTr="00F261DD">
        <w:trPr>
          <w:trHeight w:val="256"/>
        </w:trPr>
        <w:tc>
          <w:tcPr>
            <w:tcW w:w="333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b/>
                <w:bCs/>
                <w:color w:val="000000"/>
                <w:shd w:val="clear" w:color="auto" w:fill="FFFFFF"/>
              </w:rPr>
              <w:t>STORED-PROF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LENGTH = 58</w:t>
            </w:r>
          </w:p>
        </w:tc>
      </w:tr>
      <w:tr w:rsidR="00F261DD" w:rsidRPr="00F261DD" w:rsidTr="00F261DD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prefix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0</w:t>
            </w:r>
          </w:p>
        </w:tc>
      </w:tr>
      <w:tr w:rsidR="00F261DD" w:rsidRPr="00F261DD" w:rsidTr="00F261DD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PID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4</w:t>
            </w:r>
          </w:p>
        </w:tc>
      </w:tr>
      <w:tr w:rsidR="00F261DD" w:rsidRPr="00F261DD" w:rsidTr="00F261DD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PNAME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BYTE(10)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8</w:t>
            </w:r>
          </w:p>
        </w:tc>
      </w:tr>
      <w:tr w:rsidR="00F261DD" w:rsidRPr="00F261DD" w:rsidTr="00F261DD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PMAJOR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BYTE(20)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18</w:t>
            </w:r>
          </w:p>
        </w:tc>
      </w:tr>
      <w:tr w:rsidR="00F261DD" w:rsidRPr="00F261DD" w:rsidTr="00F261DD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PCLASS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BYTE(20)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38</w:t>
            </w:r>
          </w:p>
        </w:tc>
      </w:tr>
    </w:tbl>
    <w:p w:rsidR="00E512B4" w:rsidRDefault="00E512B4" w:rsidP="005D3281">
      <w:pPr>
        <w:rPr>
          <w:rFonts w:asciiTheme="minorEastAsia" w:hAnsiTheme="minorEastAsia" w:hint="eastAsia"/>
          <w:sz w:val="22"/>
        </w:rPr>
      </w:pPr>
    </w:p>
    <w:p w:rsidR="00F261DD" w:rsidRPr="00781D26" w:rsidRDefault="00781D26" w:rsidP="00F261DD">
      <w:pPr>
        <w:pStyle w:val="3"/>
        <w:ind w:left="1200" w:hanging="480"/>
        <w:rPr>
          <w:rFonts w:hint="eastAsia"/>
          <w:b/>
          <w:sz w:val="28"/>
        </w:rPr>
      </w:pPr>
      <w:r w:rsidRPr="00781D26">
        <w:rPr>
          <w:b/>
          <w:sz w:val="28"/>
        </w:rPr>
        <w:t>&lt;</w:t>
      </w:r>
      <w:r w:rsidR="00F261DD" w:rsidRPr="00781D26">
        <w:rPr>
          <w:rFonts w:hint="eastAsia"/>
          <w:b/>
          <w:sz w:val="28"/>
        </w:rPr>
        <w:t>Class</w:t>
      </w:r>
      <w:r w:rsidRPr="00781D26">
        <w:rPr>
          <w:b/>
          <w:sz w:val="28"/>
        </w:rPr>
        <w:t>&gt;</w:t>
      </w:r>
      <w:r w:rsidR="00F261DD" w:rsidRPr="00781D26">
        <w:rPr>
          <w:rFonts w:hint="eastAsia"/>
          <w:b/>
          <w:sz w:val="28"/>
        </w:rPr>
        <w:t xml:space="preserve"> Table</w:t>
      </w:r>
    </w:p>
    <w:p w:rsidR="00F261DD" w:rsidRDefault="00F261DD" w:rsidP="00F261DD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외부 스키마</w:t>
      </w: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255"/>
        <w:gridCol w:w="2255"/>
        <w:gridCol w:w="2255"/>
      </w:tblGrid>
      <w:tr w:rsidR="00F261DD" w:rsidRPr="00F261DD" w:rsidTr="00781D26">
        <w:trPr>
          <w:trHeight w:val="370"/>
        </w:trPr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과목</w:t>
            </w:r>
          </w:p>
        </w:tc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관리자</w:t>
            </w:r>
          </w:p>
        </w:tc>
      </w:tr>
      <w:tr w:rsidR="00F261DD" w:rsidRPr="00F261DD" w:rsidTr="00781D26">
        <w:trPr>
          <w:trHeight w:val="256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CID</w:t>
            </w:r>
          </w:p>
        </w:tc>
        <w:tc>
          <w:tcPr>
            <w:tcW w:w="1250" w:type="pc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CID</w:t>
            </w:r>
          </w:p>
        </w:tc>
        <w:tc>
          <w:tcPr>
            <w:tcW w:w="1250" w:type="pc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F261DD" w:rsidRPr="00F261DD" w:rsidTr="00781D26">
        <w:trPr>
          <w:trHeight w:val="256"/>
        </w:trPr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CNAME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CNAME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</w:tr>
      <w:tr w:rsidR="00F261DD" w:rsidRPr="00F261DD" w:rsidTr="00781D26">
        <w:trPr>
          <w:trHeight w:val="256"/>
        </w:trPr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CPROF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CPROF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F261DD" w:rsidRPr="00F261DD" w:rsidTr="00781D26">
        <w:trPr>
          <w:trHeight w:val="256"/>
        </w:trPr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CYEAR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CYRAR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F261DD" w:rsidRPr="00F261DD" w:rsidTr="00781D26">
        <w:trPr>
          <w:trHeight w:val="256"/>
        </w:trPr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CTIME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CTIME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F261DD" w:rsidRPr="00F261DD" w:rsidTr="00781D26">
        <w:trPr>
          <w:trHeight w:val="256"/>
        </w:trPr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CROOM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CROOM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F261DD" w:rsidRPr="00F261DD" w:rsidTr="00781D26">
        <w:trPr>
          <w:trHeight w:val="256"/>
        </w:trPr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CMAJOR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CMAJOR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</w:tr>
      <w:tr w:rsidR="00F261DD" w:rsidRPr="00F261DD" w:rsidTr="00781D26">
        <w:trPr>
          <w:trHeight w:val="256"/>
        </w:trPr>
        <w:tc>
          <w:tcPr>
            <w:tcW w:w="1250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CLIMIT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CLIMIT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</w:tbl>
    <w:p w:rsidR="00F261DD" w:rsidRDefault="00F261DD" w:rsidP="00F261DD">
      <w:pPr>
        <w:jc w:val="center"/>
        <w:rPr>
          <w:rFonts w:asciiTheme="minorEastAsia" w:hAnsiTheme="minorEastAsia"/>
          <w:sz w:val="22"/>
        </w:rPr>
      </w:pPr>
    </w:p>
    <w:p w:rsidR="005D3281" w:rsidRDefault="005D3281" w:rsidP="00F261DD">
      <w:pPr>
        <w:jc w:val="center"/>
        <w:rPr>
          <w:rFonts w:asciiTheme="minorEastAsia" w:hAnsiTheme="minorEastAsia" w:hint="eastAsia"/>
          <w:sz w:val="22"/>
        </w:rPr>
      </w:pPr>
    </w:p>
    <w:p w:rsidR="00F261DD" w:rsidRDefault="00F261DD" w:rsidP="00F261DD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개념 스키마</w:t>
      </w: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5788"/>
      </w:tblGrid>
      <w:tr w:rsidR="00F261DD" w:rsidRPr="00F261DD" w:rsidTr="00781D26">
        <w:trPr>
          <w:trHeight w:val="370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CLASS</w:t>
            </w:r>
          </w:p>
        </w:tc>
      </w:tr>
      <w:tr w:rsidR="00F261DD" w:rsidRPr="00F261DD" w:rsidTr="00781D26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CID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INTEGER UNIQUE</w:t>
            </w:r>
          </w:p>
        </w:tc>
      </w:tr>
      <w:tr w:rsidR="00F261DD" w:rsidRPr="00F261DD" w:rsidTr="00781D26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CNAME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VARCHAR2(20) NOT NULL</w:t>
            </w:r>
          </w:p>
        </w:tc>
      </w:tr>
      <w:tr w:rsidR="00F261DD" w:rsidRPr="00F261DD" w:rsidTr="00781D26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CPROF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VARCHAR2(10) NOT NULL</w:t>
            </w:r>
          </w:p>
        </w:tc>
      </w:tr>
      <w:tr w:rsidR="00F261DD" w:rsidRPr="00F261DD" w:rsidTr="00781D26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CYEAR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 xml:space="preserve">INTEGER </w:t>
            </w:r>
          </w:p>
        </w:tc>
      </w:tr>
      <w:tr w:rsidR="00F261DD" w:rsidRPr="00F261DD" w:rsidTr="00781D26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 xml:space="preserve">CTIME 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INTEGER NOT NULL</w:t>
            </w:r>
          </w:p>
        </w:tc>
      </w:tr>
      <w:tr w:rsidR="00F261DD" w:rsidRPr="00F261DD" w:rsidTr="00781D26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CROOM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F261DD" w:rsidRPr="00F261DD" w:rsidTr="00781D26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CMAJOR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VARCHAR2(20) NOT NULL</w:t>
            </w:r>
          </w:p>
        </w:tc>
      </w:tr>
      <w:tr w:rsidR="00F261DD" w:rsidRPr="00F261DD" w:rsidTr="00781D26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CLIMIT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INTEGER NOT NULL</w:t>
            </w:r>
          </w:p>
        </w:tc>
      </w:tr>
      <w:tr w:rsidR="00F261DD" w:rsidRPr="00F261DD" w:rsidTr="00781D26">
        <w:trPr>
          <w:trHeight w:val="256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PRIMARY KEY CID</w:t>
            </w:r>
          </w:p>
        </w:tc>
      </w:tr>
    </w:tbl>
    <w:p w:rsidR="00F261DD" w:rsidRDefault="00F261DD" w:rsidP="00F261DD">
      <w:pPr>
        <w:jc w:val="center"/>
        <w:rPr>
          <w:rFonts w:asciiTheme="minorEastAsia" w:hAnsiTheme="minorEastAsia"/>
          <w:sz w:val="22"/>
        </w:rPr>
      </w:pPr>
    </w:p>
    <w:p w:rsidR="00F261DD" w:rsidRDefault="00F261DD" w:rsidP="00F261DD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내부 스키마</w:t>
      </w: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3008"/>
        <w:gridCol w:w="3006"/>
      </w:tblGrid>
      <w:tr w:rsidR="00F261DD" w:rsidRPr="00F261DD" w:rsidTr="00781D26">
        <w:trPr>
          <w:trHeight w:val="256"/>
        </w:trPr>
        <w:tc>
          <w:tcPr>
            <w:tcW w:w="333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b/>
                <w:bCs/>
                <w:color w:val="000000"/>
                <w:shd w:val="clear" w:color="auto" w:fill="FFFFFF"/>
              </w:rPr>
              <w:t>STORED-CLASS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LENGTH = 78</w:t>
            </w:r>
          </w:p>
        </w:tc>
      </w:tr>
      <w:tr w:rsidR="00F261DD" w:rsidRPr="00F261DD" w:rsidTr="00781D26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prefix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0</w:t>
            </w:r>
          </w:p>
        </w:tc>
      </w:tr>
      <w:tr w:rsidR="00F261DD" w:rsidRPr="00F261DD" w:rsidTr="00781D26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CID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4</w:t>
            </w:r>
          </w:p>
        </w:tc>
      </w:tr>
      <w:tr w:rsidR="00F261DD" w:rsidRPr="00F261DD" w:rsidTr="00781D26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CNAME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BYTE(20)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8</w:t>
            </w:r>
          </w:p>
        </w:tc>
      </w:tr>
      <w:tr w:rsidR="00F261DD" w:rsidRPr="00F261DD" w:rsidTr="00781D26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CPROF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BYTE(10)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28</w:t>
            </w:r>
          </w:p>
        </w:tc>
      </w:tr>
      <w:tr w:rsidR="00F261DD" w:rsidRPr="00F261DD" w:rsidTr="00781D26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CYEAR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BYTE(2)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38</w:t>
            </w:r>
          </w:p>
        </w:tc>
      </w:tr>
      <w:tr w:rsidR="00F261DD" w:rsidRPr="00F261DD" w:rsidTr="00781D26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CTIME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40</w:t>
            </w:r>
          </w:p>
        </w:tc>
      </w:tr>
      <w:tr w:rsidR="00F261DD" w:rsidRPr="00F261DD" w:rsidTr="00781D26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CROOM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BYTE(10)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44</w:t>
            </w:r>
          </w:p>
        </w:tc>
      </w:tr>
      <w:tr w:rsidR="00F261DD" w:rsidRPr="00F261DD" w:rsidTr="00781D26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CMAJOR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BYTE(20)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54</w:t>
            </w:r>
          </w:p>
        </w:tc>
      </w:tr>
      <w:tr w:rsidR="00F261DD" w:rsidRPr="00F261DD" w:rsidTr="00781D26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CLIMIT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61DD" w:rsidRPr="00F261DD" w:rsidRDefault="00F261DD" w:rsidP="00781D26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F261DD">
              <w:rPr>
                <w:rFonts w:ascii="맑은 고딕" w:eastAsia="맑은 고딕" w:hAnsi="맑은 고딕" w:cs="굴림" w:hint="eastAsia"/>
                <w:color w:val="000000"/>
              </w:rPr>
              <w:t>OFFSET = 74</w:t>
            </w:r>
          </w:p>
        </w:tc>
      </w:tr>
    </w:tbl>
    <w:p w:rsidR="005D3281" w:rsidRDefault="005D3281" w:rsidP="005D3281">
      <w:pPr>
        <w:pStyle w:val="2"/>
        <w:ind w:left="760"/>
        <w:rPr>
          <w:b/>
        </w:rPr>
      </w:pPr>
    </w:p>
    <w:p w:rsidR="005D3281" w:rsidRDefault="005D3281" w:rsidP="005D3281"/>
    <w:p w:rsidR="005D3281" w:rsidRDefault="005D3281" w:rsidP="005D3281"/>
    <w:p w:rsidR="005D3281" w:rsidRDefault="005D3281" w:rsidP="005D3281"/>
    <w:p w:rsidR="005D3281" w:rsidRDefault="005D3281" w:rsidP="005D3281"/>
    <w:p w:rsidR="005D3281" w:rsidRDefault="005D3281" w:rsidP="005D3281"/>
    <w:p w:rsidR="005D3281" w:rsidRDefault="005D3281" w:rsidP="005D3281"/>
    <w:p w:rsidR="005D3281" w:rsidRDefault="005D3281" w:rsidP="005D3281"/>
    <w:p w:rsidR="005D3281" w:rsidRDefault="005D3281" w:rsidP="005D3281"/>
    <w:p w:rsidR="005D3281" w:rsidRDefault="005D3281" w:rsidP="005D3281"/>
    <w:p w:rsidR="005D3281" w:rsidRPr="005D3281" w:rsidRDefault="005D3281" w:rsidP="005D3281">
      <w:pPr>
        <w:rPr>
          <w:rFonts w:hint="eastAsia"/>
        </w:rPr>
      </w:pPr>
    </w:p>
    <w:p w:rsidR="00781D26" w:rsidRPr="00E512B4" w:rsidRDefault="00781D26" w:rsidP="00492006">
      <w:pPr>
        <w:pStyle w:val="2"/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lastRenderedPageBreak/>
        <w:t>관계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데이터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모델</w:t>
      </w:r>
    </w:p>
    <w:p w:rsidR="00781D26" w:rsidRPr="00781D26" w:rsidRDefault="00781D26" w:rsidP="005D32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406CFF" wp14:editId="07AAE7F6">
            <wp:extent cx="5732145" cy="453453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26" w:rsidRDefault="00781D26" w:rsidP="00492006">
      <w:pPr>
        <w:pStyle w:val="2"/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관계형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테이블</w:t>
      </w:r>
      <w:r>
        <w:rPr>
          <w:rFonts w:hint="eastAsia"/>
          <w:b/>
        </w:rPr>
        <w:t>(</w:t>
      </w:r>
      <w:r>
        <w:rPr>
          <w:b/>
        </w:rPr>
        <w:t>JOIN)</w:t>
      </w:r>
    </w:p>
    <w:p w:rsidR="00E512B4" w:rsidRPr="00781D26" w:rsidRDefault="00E512B4" w:rsidP="00E512B4">
      <w:pPr>
        <w:pStyle w:val="3"/>
        <w:ind w:left="1280" w:hanging="560"/>
        <w:rPr>
          <w:rFonts w:hint="eastAsia"/>
          <w:b/>
          <w:sz w:val="28"/>
        </w:rPr>
      </w:pPr>
      <w:r w:rsidRPr="00781D26">
        <w:rPr>
          <w:b/>
          <w:sz w:val="28"/>
        </w:rPr>
        <w:t>&lt;</w:t>
      </w:r>
      <w:r>
        <w:rPr>
          <w:rFonts w:hint="eastAsia"/>
          <w:b/>
          <w:sz w:val="28"/>
        </w:rPr>
        <w:t>수강</w:t>
      </w:r>
      <w:r w:rsidRPr="00781D26">
        <w:rPr>
          <w:b/>
          <w:sz w:val="28"/>
        </w:rPr>
        <w:t>&gt;</w:t>
      </w:r>
      <w:r w:rsidRPr="00781D26">
        <w:rPr>
          <w:rFonts w:hint="eastAsia"/>
          <w:b/>
          <w:sz w:val="28"/>
        </w:rPr>
        <w:t xml:space="preserve"> Table</w:t>
      </w:r>
    </w:p>
    <w:p w:rsidR="00E512B4" w:rsidRDefault="00E512B4" w:rsidP="00E512B4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외부 스키마</w:t>
      </w: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255"/>
        <w:gridCol w:w="2255"/>
        <w:gridCol w:w="2255"/>
      </w:tblGrid>
      <w:tr w:rsidR="00E512B4" w:rsidRPr="00781D26" w:rsidTr="00E512B4">
        <w:trPr>
          <w:trHeight w:val="370"/>
        </w:trPr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학생</w:t>
            </w:r>
          </w:p>
        </w:tc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관리자</w:t>
            </w:r>
          </w:p>
        </w:tc>
      </w:tr>
      <w:tr w:rsidR="00E512B4" w:rsidRPr="00781D26" w:rsidTr="00E512B4">
        <w:trPr>
          <w:trHeight w:val="256"/>
        </w:trPr>
        <w:tc>
          <w:tcPr>
            <w:tcW w:w="1250" w:type="pct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CID</w:t>
            </w:r>
          </w:p>
        </w:tc>
        <w:tc>
          <w:tcPr>
            <w:tcW w:w="1250" w:type="pct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SID</w:t>
            </w:r>
          </w:p>
        </w:tc>
        <w:tc>
          <w:tcPr>
            <w:tcW w:w="1250" w:type="pc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E512B4" w:rsidRPr="00781D26" w:rsidTr="00E512B4">
        <w:trPr>
          <w:trHeight w:val="338"/>
        </w:trPr>
        <w:tc>
          <w:tcPr>
            <w:tcW w:w="1250" w:type="pct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SNAME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E512B4" w:rsidRPr="00781D26" w:rsidTr="00E512B4">
        <w:trPr>
          <w:trHeight w:val="541"/>
        </w:trPr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CNAME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781D26" w:rsidTr="00E512B4">
        <w:trPr>
          <w:trHeight w:val="256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SMAJOR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E512B4" w:rsidRPr="00781D26" w:rsidTr="00E512B4">
        <w:trPr>
          <w:trHeight w:val="338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SYEAR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E512B4" w:rsidRPr="00781D26" w:rsidTr="00E512B4">
        <w:trPr>
          <w:trHeight w:val="541"/>
        </w:trPr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CPROF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781D26" w:rsidTr="00E512B4">
        <w:trPr>
          <w:trHeight w:val="256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SPROF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E512B4" w:rsidRPr="00781D26" w:rsidTr="00E512B4">
        <w:trPr>
          <w:trHeight w:val="338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CID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E512B4" w:rsidRPr="00781D26" w:rsidTr="00E512B4">
        <w:trPr>
          <w:trHeight w:val="541"/>
        </w:trPr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CYEAR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781D26" w:rsidTr="00E512B4">
        <w:trPr>
          <w:trHeight w:val="338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CNAME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</w:tr>
      <w:tr w:rsidR="00E512B4" w:rsidRPr="00781D26" w:rsidTr="00E512B4">
        <w:trPr>
          <w:trHeight w:val="541"/>
        </w:trPr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CTIME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781D26" w:rsidTr="00E512B4">
        <w:trPr>
          <w:trHeight w:val="256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CPROF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E512B4" w:rsidRPr="00781D26" w:rsidTr="00E512B4">
        <w:trPr>
          <w:trHeight w:val="338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CYEAR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E512B4" w:rsidRPr="00781D26" w:rsidTr="00E512B4">
        <w:trPr>
          <w:trHeight w:val="541"/>
        </w:trPr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CROOM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781D26" w:rsidTr="00E512B4">
        <w:trPr>
          <w:trHeight w:val="256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CTIME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E512B4" w:rsidRPr="00781D26" w:rsidTr="00E512B4">
        <w:trPr>
          <w:trHeight w:val="338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CROOM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E512B4" w:rsidRPr="00781D26" w:rsidTr="00E512B4">
        <w:trPr>
          <w:trHeight w:val="541"/>
        </w:trPr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CMAJOR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781D26" w:rsidTr="00E512B4">
        <w:trPr>
          <w:trHeight w:val="256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12B4" w:rsidRPr="00781D26" w:rsidRDefault="00E512B4" w:rsidP="00E512B4">
            <w:pPr>
              <w:spacing w:after="0" w:line="10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CMAJOR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781D26" w:rsidRDefault="00E512B4" w:rsidP="00E512B4">
            <w:pPr>
              <w:widowControl w:val="0"/>
              <w:autoSpaceDE w:val="0"/>
              <w:autoSpaceDN w:val="0"/>
              <w:spacing w:after="0" w:line="10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781D26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</w:tr>
    </w:tbl>
    <w:p w:rsidR="00781D26" w:rsidRDefault="00781D26" w:rsidP="00781D26"/>
    <w:p w:rsidR="00E512B4" w:rsidRDefault="00E512B4" w:rsidP="00E512B4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개념 스키마</w:t>
      </w: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5788"/>
      </w:tblGrid>
      <w:tr w:rsidR="00E512B4" w:rsidRPr="00E512B4" w:rsidTr="00E512B4">
        <w:trPr>
          <w:trHeight w:val="370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수강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SID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INTEGER UNIQUE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SNAME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SMAJOR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SYEAR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INTEGER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SPROF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CID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INTEGER UNIQUE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CNAME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CPROF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CYEAR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INTEGER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CTIME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INTEGER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CROOM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CMAJOR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 NOT NULL</w:t>
            </w:r>
          </w:p>
        </w:tc>
      </w:tr>
    </w:tbl>
    <w:p w:rsidR="00DA3FDA" w:rsidRDefault="00DA3FDA" w:rsidP="00DA3FDA"/>
    <w:p w:rsidR="005D3281" w:rsidRDefault="005D3281" w:rsidP="00E512B4">
      <w:pPr>
        <w:jc w:val="center"/>
        <w:rPr>
          <w:rFonts w:asciiTheme="minorEastAsia" w:hAnsiTheme="minorEastAsia"/>
          <w:sz w:val="22"/>
        </w:rPr>
      </w:pPr>
    </w:p>
    <w:p w:rsidR="005D3281" w:rsidRDefault="005D3281" w:rsidP="00E512B4">
      <w:pPr>
        <w:jc w:val="center"/>
        <w:rPr>
          <w:rFonts w:asciiTheme="minorEastAsia" w:hAnsiTheme="minorEastAsia"/>
          <w:sz w:val="22"/>
        </w:rPr>
      </w:pPr>
    </w:p>
    <w:p w:rsidR="005D3281" w:rsidRDefault="005D3281" w:rsidP="00E512B4">
      <w:pPr>
        <w:jc w:val="center"/>
        <w:rPr>
          <w:rFonts w:asciiTheme="minorEastAsia" w:hAnsiTheme="minorEastAsia"/>
          <w:sz w:val="22"/>
        </w:rPr>
      </w:pPr>
    </w:p>
    <w:p w:rsidR="00E512B4" w:rsidRDefault="00E512B4" w:rsidP="00E512B4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내부 스키마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3008"/>
        <w:gridCol w:w="3006"/>
      </w:tblGrid>
      <w:tr w:rsidR="00E512B4" w:rsidRPr="00E512B4" w:rsidTr="00E512B4">
        <w:trPr>
          <w:trHeight w:val="256"/>
        </w:trPr>
        <w:tc>
          <w:tcPr>
            <w:tcW w:w="333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b/>
                <w:bCs/>
                <w:color w:val="000000"/>
                <w:shd w:val="clear" w:color="auto" w:fill="FFFFFF"/>
              </w:rPr>
              <w:t>STORED-STUDENT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LENGTH = 122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prefix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0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SID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4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SNAME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BYTE(10)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8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SMAJOR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BYTE(20)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18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SYEAR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BYTE(2)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38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SPROF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BYTE(10)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40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CID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50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CNAME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BYTE(20)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54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CPROF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BYTE(10)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74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CYEAR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84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CTIME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88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CROOM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BYTE(10)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92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CMAJOR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BYTE(20)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102</w:t>
            </w:r>
          </w:p>
        </w:tc>
      </w:tr>
    </w:tbl>
    <w:p w:rsidR="00E512B4" w:rsidRDefault="00E512B4" w:rsidP="00DA3FDA"/>
    <w:p w:rsidR="00E512B4" w:rsidRPr="00781D26" w:rsidRDefault="00E512B4" w:rsidP="00E512B4">
      <w:pPr>
        <w:pStyle w:val="3"/>
        <w:ind w:left="1280" w:hanging="560"/>
        <w:rPr>
          <w:rFonts w:hint="eastAsia"/>
          <w:b/>
          <w:sz w:val="28"/>
        </w:rPr>
      </w:pPr>
      <w:r w:rsidRPr="00781D26">
        <w:rPr>
          <w:b/>
          <w:sz w:val="28"/>
        </w:rPr>
        <w:t>&lt;</w:t>
      </w:r>
      <w:r>
        <w:rPr>
          <w:rFonts w:hint="eastAsia"/>
          <w:b/>
          <w:sz w:val="28"/>
        </w:rPr>
        <w:t>과목</w:t>
      </w:r>
      <w:r w:rsidRPr="00781D26">
        <w:rPr>
          <w:b/>
          <w:sz w:val="28"/>
        </w:rPr>
        <w:t>&gt;</w:t>
      </w:r>
      <w:r w:rsidRPr="00781D26">
        <w:rPr>
          <w:rFonts w:hint="eastAsia"/>
          <w:b/>
          <w:sz w:val="28"/>
        </w:rPr>
        <w:t xml:space="preserve"> Table</w:t>
      </w:r>
    </w:p>
    <w:p w:rsidR="00E512B4" w:rsidRDefault="00E512B4" w:rsidP="00E512B4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외부 스키마</w:t>
      </w: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255"/>
        <w:gridCol w:w="2255"/>
        <w:gridCol w:w="2255"/>
      </w:tblGrid>
      <w:tr w:rsidR="00E512B4" w:rsidRPr="00E512B4" w:rsidTr="00E512B4">
        <w:trPr>
          <w:trHeight w:val="370"/>
        </w:trPr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교수</w:t>
            </w:r>
          </w:p>
        </w:tc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관리자</w:t>
            </w:r>
          </w:p>
        </w:tc>
      </w:tr>
      <w:tr w:rsidR="00E512B4" w:rsidRPr="00E512B4" w:rsidTr="00E512B4">
        <w:trPr>
          <w:trHeight w:val="280"/>
        </w:trPr>
        <w:tc>
          <w:tcPr>
            <w:tcW w:w="1250" w:type="pct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CID</w:t>
            </w:r>
          </w:p>
        </w:tc>
        <w:tc>
          <w:tcPr>
            <w:tcW w:w="1250" w:type="pct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PID</w:t>
            </w:r>
          </w:p>
        </w:tc>
        <w:tc>
          <w:tcPr>
            <w:tcW w:w="1250" w:type="pc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E512B4" w:rsidRPr="00E512B4" w:rsidTr="00E512B4">
        <w:trPr>
          <w:trHeight w:val="338"/>
        </w:trPr>
        <w:tc>
          <w:tcPr>
            <w:tcW w:w="1250" w:type="pct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PNAME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E512B4" w:rsidRPr="00E512B4" w:rsidTr="00E512B4">
        <w:trPr>
          <w:trHeight w:val="541"/>
        </w:trPr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CNAME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E512B4" w:rsidTr="00E512B4">
        <w:trPr>
          <w:trHeight w:val="338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PMAJOR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</w:tr>
      <w:tr w:rsidR="00E512B4" w:rsidRPr="00E512B4" w:rsidTr="00E512B4">
        <w:trPr>
          <w:trHeight w:val="541"/>
        </w:trPr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CPROF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E512B4" w:rsidTr="00E512B4">
        <w:trPr>
          <w:trHeight w:val="280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PCLASS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</w:tr>
      <w:tr w:rsidR="00E512B4" w:rsidRPr="00E512B4" w:rsidTr="00E512B4">
        <w:trPr>
          <w:trHeight w:val="338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CID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E512B4" w:rsidRPr="00E512B4" w:rsidTr="00E512B4">
        <w:trPr>
          <w:trHeight w:val="541"/>
        </w:trPr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CYEAR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E512B4" w:rsidTr="00E512B4">
        <w:trPr>
          <w:trHeight w:val="338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CNAME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</w:tr>
      <w:tr w:rsidR="00E512B4" w:rsidRPr="00E512B4" w:rsidTr="00E512B4">
        <w:trPr>
          <w:trHeight w:val="541"/>
        </w:trPr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lastRenderedPageBreak/>
              <w:t>CTIME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E512B4" w:rsidTr="00E512B4">
        <w:trPr>
          <w:trHeight w:val="280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CPROF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E512B4" w:rsidRPr="00E512B4" w:rsidTr="00E512B4">
        <w:trPr>
          <w:trHeight w:val="338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CYEAR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E512B4" w:rsidRPr="00E512B4" w:rsidTr="00E512B4">
        <w:trPr>
          <w:trHeight w:val="541"/>
        </w:trPr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CROOM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E512B4" w:rsidTr="00E512B4">
        <w:trPr>
          <w:trHeight w:val="280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CTIME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E512B4" w:rsidRPr="00E512B4" w:rsidTr="00E512B4">
        <w:trPr>
          <w:trHeight w:val="338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CROOM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E512B4" w:rsidRPr="00E512B4" w:rsidTr="00E512B4">
        <w:trPr>
          <w:trHeight w:val="541"/>
        </w:trPr>
        <w:tc>
          <w:tcPr>
            <w:tcW w:w="1250" w:type="pct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CMAJOR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250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E512B4" w:rsidTr="00E512B4">
        <w:trPr>
          <w:trHeight w:val="280"/>
        </w:trPr>
        <w:tc>
          <w:tcPr>
            <w:tcW w:w="1250" w:type="pct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250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CMAJOR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</w:tr>
    </w:tbl>
    <w:p w:rsidR="00E512B4" w:rsidRDefault="00E512B4" w:rsidP="00DA3FDA"/>
    <w:p w:rsidR="00E512B4" w:rsidRDefault="00E512B4" w:rsidP="00E512B4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개념 스키마</w:t>
      </w: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5788"/>
      </w:tblGrid>
      <w:tr w:rsidR="00E512B4" w:rsidRPr="00E512B4" w:rsidTr="00E512B4">
        <w:trPr>
          <w:trHeight w:val="370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과목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PID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INTEGER UNIQUE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PNAME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PMAJOR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PCLASS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CID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INTEGER UNIQUE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CNAME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CPROF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CYEAR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INTEGER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CTIME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INTEGER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CROOM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CMAJOR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 NOT NULL</w:t>
            </w:r>
          </w:p>
        </w:tc>
      </w:tr>
    </w:tbl>
    <w:p w:rsidR="00E512B4" w:rsidRDefault="00E512B4" w:rsidP="00DA3FDA"/>
    <w:p w:rsidR="00E512B4" w:rsidRDefault="00E512B4" w:rsidP="00E512B4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내부 스키마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3008"/>
        <w:gridCol w:w="3006"/>
      </w:tblGrid>
      <w:tr w:rsidR="00E512B4" w:rsidRPr="00E512B4" w:rsidTr="00E512B4">
        <w:trPr>
          <w:trHeight w:val="256"/>
        </w:trPr>
        <w:tc>
          <w:tcPr>
            <w:tcW w:w="333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b/>
                <w:bCs/>
                <w:color w:val="000000"/>
                <w:shd w:val="clear" w:color="auto" w:fill="FFFFFF"/>
              </w:rPr>
              <w:t>STORED-STUDENT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LENGTH = 130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prefix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0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PID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4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PNAME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BYTE(10)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8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PMAJOR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BYTE(20)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18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PCLASS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BYTE(20)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38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CID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58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lastRenderedPageBreak/>
              <w:t>CNAME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BYTE(20)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62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CPROF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BYTE(10)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82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CYEAR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92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CTIME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96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CROOM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BYTE(10)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100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CMAJOR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BYTE(20)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110</w:t>
            </w:r>
          </w:p>
        </w:tc>
      </w:tr>
    </w:tbl>
    <w:p w:rsidR="00E512B4" w:rsidRDefault="00E512B4" w:rsidP="00DA3FDA"/>
    <w:p w:rsidR="00E512B4" w:rsidRPr="00781D26" w:rsidRDefault="00E512B4" w:rsidP="00E512B4">
      <w:pPr>
        <w:pStyle w:val="3"/>
        <w:ind w:left="1280" w:hanging="560"/>
        <w:rPr>
          <w:rFonts w:hint="eastAsia"/>
          <w:b/>
          <w:sz w:val="28"/>
        </w:rPr>
      </w:pPr>
      <w:r w:rsidRPr="00781D26">
        <w:rPr>
          <w:b/>
          <w:sz w:val="28"/>
        </w:rPr>
        <w:t>&lt;</w:t>
      </w:r>
      <w:r>
        <w:rPr>
          <w:rFonts w:hint="eastAsia"/>
          <w:b/>
          <w:sz w:val="28"/>
        </w:rPr>
        <w:t>지도</w:t>
      </w:r>
      <w:r w:rsidRPr="00781D26">
        <w:rPr>
          <w:b/>
          <w:sz w:val="28"/>
        </w:rPr>
        <w:t>&gt;</w:t>
      </w:r>
      <w:r w:rsidRPr="00781D26">
        <w:rPr>
          <w:rFonts w:hint="eastAsia"/>
          <w:b/>
          <w:sz w:val="28"/>
        </w:rPr>
        <w:t xml:space="preserve"> Table</w:t>
      </w:r>
    </w:p>
    <w:p w:rsidR="00E512B4" w:rsidRDefault="00E512B4" w:rsidP="00E512B4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외부 스키마</w:t>
      </w: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1534"/>
        <w:gridCol w:w="1016"/>
        <w:gridCol w:w="1820"/>
        <w:gridCol w:w="1674"/>
        <w:gridCol w:w="1961"/>
      </w:tblGrid>
      <w:tr w:rsidR="00E512B4" w:rsidRPr="00E512B4" w:rsidTr="00E512B4">
        <w:trPr>
          <w:trHeight w:val="370"/>
        </w:trPr>
        <w:tc>
          <w:tcPr>
            <w:tcW w:w="141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학생</w:t>
            </w:r>
          </w:p>
        </w:tc>
        <w:tc>
          <w:tcPr>
            <w:tcW w:w="157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교수</w:t>
            </w:r>
          </w:p>
        </w:tc>
        <w:tc>
          <w:tcPr>
            <w:tcW w:w="2015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관리자</w:t>
            </w:r>
          </w:p>
        </w:tc>
      </w:tr>
      <w:tr w:rsidR="00E512B4" w:rsidRPr="00E512B4" w:rsidTr="00E512B4">
        <w:trPr>
          <w:trHeight w:val="313"/>
        </w:trPr>
        <w:tc>
          <w:tcPr>
            <w:tcW w:w="563" w:type="pct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PNAME</w:t>
            </w:r>
          </w:p>
        </w:tc>
        <w:tc>
          <w:tcPr>
            <w:tcW w:w="850" w:type="pct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VARCHA2(10)</w:t>
            </w:r>
          </w:p>
        </w:tc>
        <w:tc>
          <w:tcPr>
            <w:tcW w:w="563" w:type="pct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SID</w:t>
            </w:r>
          </w:p>
        </w:tc>
        <w:tc>
          <w:tcPr>
            <w:tcW w:w="1009" w:type="pct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  <w:tc>
          <w:tcPr>
            <w:tcW w:w="928" w:type="pc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PID</w:t>
            </w:r>
          </w:p>
        </w:tc>
        <w:tc>
          <w:tcPr>
            <w:tcW w:w="1087" w:type="pc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E512B4" w:rsidRPr="00E512B4" w:rsidTr="00E512B4">
        <w:trPr>
          <w:trHeight w:val="338"/>
        </w:trPr>
        <w:tc>
          <w:tcPr>
            <w:tcW w:w="563" w:type="pct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850" w:type="pct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563" w:type="pct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09" w:type="pct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928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PNAME</w:t>
            </w:r>
          </w:p>
        </w:tc>
        <w:tc>
          <w:tcPr>
            <w:tcW w:w="1087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E512B4" w:rsidRPr="00E512B4" w:rsidTr="00E512B4">
        <w:trPr>
          <w:trHeight w:val="541"/>
        </w:trPr>
        <w:tc>
          <w:tcPr>
            <w:tcW w:w="563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PMAJOR</w:t>
            </w:r>
          </w:p>
        </w:tc>
        <w:tc>
          <w:tcPr>
            <w:tcW w:w="8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VARCHA2(20)</w:t>
            </w:r>
          </w:p>
        </w:tc>
        <w:tc>
          <w:tcPr>
            <w:tcW w:w="563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SNAME</w:t>
            </w:r>
          </w:p>
        </w:tc>
        <w:tc>
          <w:tcPr>
            <w:tcW w:w="1009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  <w:tc>
          <w:tcPr>
            <w:tcW w:w="928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87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E512B4" w:rsidTr="00E512B4">
        <w:trPr>
          <w:trHeight w:val="338"/>
        </w:trPr>
        <w:tc>
          <w:tcPr>
            <w:tcW w:w="563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8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563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09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928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PMAJOR</w:t>
            </w:r>
          </w:p>
        </w:tc>
        <w:tc>
          <w:tcPr>
            <w:tcW w:w="1087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</w:tr>
      <w:tr w:rsidR="00E512B4" w:rsidRPr="00E512B4" w:rsidTr="00E512B4">
        <w:trPr>
          <w:trHeight w:val="541"/>
        </w:trPr>
        <w:tc>
          <w:tcPr>
            <w:tcW w:w="563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8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563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SMAJOR</w:t>
            </w:r>
          </w:p>
        </w:tc>
        <w:tc>
          <w:tcPr>
            <w:tcW w:w="1009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928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87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E512B4" w:rsidTr="00E512B4">
        <w:trPr>
          <w:trHeight w:val="338"/>
        </w:trPr>
        <w:tc>
          <w:tcPr>
            <w:tcW w:w="563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8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563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09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928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PCLASS</w:t>
            </w:r>
          </w:p>
        </w:tc>
        <w:tc>
          <w:tcPr>
            <w:tcW w:w="1087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</w:tr>
      <w:tr w:rsidR="00E512B4" w:rsidRPr="00E512B4" w:rsidTr="00E512B4">
        <w:trPr>
          <w:trHeight w:val="541"/>
        </w:trPr>
        <w:tc>
          <w:tcPr>
            <w:tcW w:w="563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8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563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SYEAR</w:t>
            </w:r>
          </w:p>
        </w:tc>
        <w:tc>
          <w:tcPr>
            <w:tcW w:w="1009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  <w:tc>
          <w:tcPr>
            <w:tcW w:w="928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87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E512B4" w:rsidTr="00E512B4">
        <w:trPr>
          <w:trHeight w:val="338"/>
        </w:trPr>
        <w:tc>
          <w:tcPr>
            <w:tcW w:w="563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8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563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09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928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SID</w:t>
            </w:r>
          </w:p>
        </w:tc>
        <w:tc>
          <w:tcPr>
            <w:tcW w:w="1087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E512B4" w:rsidRPr="00E512B4" w:rsidTr="00E512B4">
        <w:trPr>
          <w:trHeight w:val="541"/>
        </w:trPr>
        <w:tc>
          <w:tcPr>
            <w:tcW w:w="563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8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563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09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928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87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E512B4" w:rsidTr="00E512B4">
        <w:trPr>
          <w:trHeight w:val="338"/>
        </w:trPr>
        <w:tc>
          <w:tcPr>
            <w:tcW w:w="563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8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563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09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928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SNAME</w:t>
            </w:r>
          </w:p>
        </w:tc>
        <w:tc>
          <w:tcPr>
            <w:tcW w:w="1087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  <w:tr w:rsidR="00E512B4" w:rsidRPr="00E512B4" w:rsidTr="00E512B4">
        <w:trPr>
          <w:trHeight w:val="541"/>
        </w:trPr>
        <w:tc>
          <w:tcPr>
            <w:tcW w:w="563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850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563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09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928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87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E512B4" w:rsidTr="00E512B4">
        <w:trPr>
          <w:trHeight w:val="256"/>
        </w:trPr>
        <w:tc>
          <w:tcPr>
            <w:tcW w:w="563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8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563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09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928" w:type="pc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SMAJOR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</w:tr>
      <w:tr w:rsidR="00E512B4" w:rsidRPr="00E512B4" w:rsidTr="00E512B4">
        <w:trPr>
          <w:trHeight w:val="338"/>
        </w:trPr>
        <w:tc>
          <w:tcPr>
            <w:tcW w:w="563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850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563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09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928" w:type="pct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SYEAR</w:t>
            </w:r>
          </w:p>
        </w:tc>
        <w:tc>
          <w:tcPr>
            <w:tcW w:w="1087" w:type="pct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</w:t>
            </w:r>
          </w:p>
        </w:tc>
      </w:tr>
      <w:tr w:rsidR="00E512B4" w:rsidRPr="00E512B4" w:rsidTr="00E512B4">
        <w:trPr>
          <w:trHeight w:val="541"/>
        </w:trPr>
        <w:tc>
          <w:tcPr>
            <w:tcW w:w="563" w:type="pct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850" w:type="pct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563" w:type="pct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09" w:type="pct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928" w:type="pct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87" w:type="pct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E512B4" w:rsidRPr="00E512B4" w:rsidTr="00E512B4">
        <w:trPr>
          <w:trHeight w:val="256"/>
        </w:trPr>
        <w:tc>
          <w:tcPr>
            <w:tcW w:w="563" w:type="pct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850" w:type="pct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563" w:type="pct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009" w:type="pct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12B4" w:rsidRPr="00E512B4" w:rsidRDefault="00E512B4" w:rsidP="00E512B4">
            <w:pPr>
              <w:spacing w:after="0" w:line="14" w:lineRule="atLeast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928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SPROF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autoSpaceDE w:val="0"/>
              <w:autoSpaceDN w:val="0"/>
              <w:spacing w:after="0" w:line="14" w:lineRule="atLeast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</w:t>
            </w:r>
          </w:p>
        </w:tc>
      </w:tr>
    </w:tbl>
    <w:p w:rsidR="00E512B4" w:rsidRDefault="00E512B4" w:rsidP="00E512B4">
      <w:pPr>
        <w:jc w:val="center"/>
        <w:rPr>
          <w:rFonts w:asciiTheme="minorEastAsia" w:hAnsiTheme="minorEastAsia"/>
          <w:sz w:val="22"/>
        </w:rPr>
      </w:pPr>
    </w:p>
    <w:p w:rsidR="005D3281" w:rsidRDefault="005D3281" w:rsidP="00E512B4">
      <w:pPr>
        <w:jc w:val="center"/>
        <w:rPr>
          <w:rFonts w:asciiTheme="minorEastAsia" w:hAnsiTheme="minorEastAsia" w:hint="eastAsia"/>
          <w:sz w:val="22"/>
        </w:rPr>
      </w:pPr>
      <w:bookmarkStart w:id="0" w:name="_GoBack"/>
      <w:bookmarkEnd w:id="0"/>
    </w:p>
    <w:p w:rsidR="00E512B4" w:rsidRDefault="00E512B4" w:rsidP="00E512B4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개념 스키마</w:t>
      </w: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5788"/>
      </w:tblGrid>
      <w:tr w:rsidR="00E512B4" w:rsidRPr="00E512B4" w:rsidTr="00E512B4">
        <w:trPr>
          <w:trHeight w:val="370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과목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PID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INTEGER UNIQUE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PNAME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PMAJOR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PCLASS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SID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INTEGER UNIQUE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SNAME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SMAJOR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VARCHAR2(20)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SYEAR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INTEGER NOT NULL</w:t>
            </w:r>
          </w:p>
        </w:tc>
      </w:tr>
      <w:tr w:rsidR="00E512B4" w:rsidRPr="00E512B4" w:rsidTr="00E512B4">
        <w:trPr>
          <w:trHeight w:val="256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SPROF</w:t>
            </w:r>
          </w:p>
        </w:tc>
        <w:tc>
          <w:tcPr>
            <w:tcW w:w="32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VARCHAR2(10) NOT NULL</w:t>
            </w:r>
          </w:p>
        </w:tc>
      </w:tr>
    </w:tbl>
    <w:p w:rsidR="00E512B4" w:rsidRDefault="00E512B4" w:rsidP="00E512B4">
      <w:pPr>
        <w:jc w:val="center"/>
        <w:rPr>
          <w:rFonts w:asciiTheme="minorEastAsia" w:hAnsiTheme="minorEastAsia"/>
          <w:sz w:val="22"/>
        </w:rPr>
      </w:pPr>
    </w:p>
    <w:p w:rsidR="00E512B4" w:rsidRDefault="00E512B4" w:rsidP="00E512B4">
      <w:pPr>
        <w:jc w:val="center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내부 스키마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3008"/>
        <w:gridCol w:w="3006"/>
      </w:tblGrid>
      <w:tr w:rsidR="00E512B4" w:rsidRPr="00E512B4" w:rsidTr="00E512B4">
        <w:trPr>
          <w:trHeight w:val="256"/>
        </w:trPr>
        <w:tc>
          <w:tcPr>
            <w:tcW w:w="333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b/>
                <w:bCs/>
                <w:color w:val="000000"/>
                <w:shd w:val="clear" w:color="auto" w:fill="FFFFFF"/>
              </w:rPr>
              <w:t>STORED-STUDENT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LENGTH = 106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prefix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0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PID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4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PNAME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BYTE(10)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8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PMAJOR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BYTE(20)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18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PCLASS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BYTE(20)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38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SID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58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SNAME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BYTE(10)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62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SMAJOR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BYTE(20)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72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SYEAR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BYTE(4)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92</w:t>
            </w:r>
          </w:p>
        </w:tc>
      </w:tr>
      <w:tr w:rsidR="00E512B4" w:rsidRPr="00E512B4" w:rsidTr="00E512B4">
        <w:trPr>
          <w:trHeight w:val="256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SPROF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BYTE(10)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2B4" w:rsidRPr="00E512B4" w:rsidRDefault="00E512B4" w:rsidP="00E512B4">
            <w:pPr>
              <w:widowControl w:val="0"/>
              <w:wordWrap w:val="0"/>
              <w:autoSpaceDE w:val="0"/>
              <w:autoSpaceDN w:val="0"/>
              <w:spacing w:after="0" w:line="168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r w:rsidRPr="00E512B4">
              <w:rPr>
                <w:rFonts w:ascii="맑은 고딕" w:eastAsia="맑은 고딕" w:hAnsi="맑은 고딕" w:cs="굴림" w:hint="eastAsia"/>
                <w:color w:val="000000"/>
              </w:rPr>
              <w:t>OFFSET = 96</w:t>
            </w:r>
          </w:p>
        </w:tc>
      </w:tr>
    </w:tbl>
    <w:p w:rsidR="00E512B4" w:rsidRPr="00E512B4" w:rsidRDefault="00E512B4" w:rsidP="00DA3FDA">
      <w:pPr>
        <w:rPr>
          <w:rFonts w:hint="eastAsia"/>
        </w:rPr>
      </w:pPr>
    </w:p>
    <w:sectPr w:rsidR="00E512B4" w:rsidRPr="00E512B4" w:rsidSect="007E51D1">
      <w:footerReference w:type="even" r:id="rId12"/>
      <w:footerReference w:type="default" r:id="rId13"/>
      <w:pgSz w:w="11907" w:h="16839"/>
      <w:pgMar w:top="1418" w:right="1440" w:bottom="1440" w:left="1440" w:header="851" w:footer="709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006" w:rsidRDefault="00492006">
      <w:r>
        <w:separator/>
      </w:r>
    </w:p>
    <w:p w:rsidR="00492006" w:rsidRDefault="00492006"/>
    <w:p w:rsidR="00492006" w:rsidRDefault="00492006"/>
    <w:p w:rsidR="00492006" w:rsidRDefault="00492006"/>
    <w:p w:rsidR="00492006" w:rsidRDefault="00492006"/>
  </w:endnote>
  <w:endnote w:type="continuationSeparator" w:id="0">
    <w:p w:rsidR="00492006" w:rsidRDefault="00492006">
      <w:r>
        <w:continuationSeparator/>
      </w:r>
    </w:p>
    <w:p w:rsidR="00492006" w:rsidRDefault="00492006"/>
    <w:p w:rsidR="00492006" w:rsidRDefault="00492006"/>
    <w:p w:rsidR="00492006" w:rsidRDefault="00492006"/>
    <w:p w:rsidR="00492006" w:rsidRDefault="004920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2B4" w:rsidRDefault="00E512B4">
    <w:pPr>
      <w:jc w:val="right"/>
    </w:pPr>
  </w:p>
  <w:p w:rsidR="00E512B4" w:rsidRPr="00733E61" w:rsidRDefault="00E512B4">
    <w:pPr>
      <w:jc w:val="right"/>
      <w:rPr>
        <w:rFonts w:asciiTheme="majorEastAsia" w:eastAsiaTheme="majorEastAsia" w:hAnsiTheme="majorEastAsia"/>
      </w:rPr>
    </w:pPr>
    <w:r w:rsidRPr="00733E61">
      <w:rPr>
        <w:rFonts w:asciiTheme="majorEastAsia" w:eastAsiaTheme="majorEastAsia" w:hAnsiTheme="majorEastAsia"/>
      </w:rPr>
      <w:fldChar w:fldCharType="begin"/>
    </w:r>
    <w:r w:rsidRPr="00733E61">
      <w:rPr>
        <w:rFonts w:asciiTheme="majorEastAsia" w:eastAsiaTheme="majorEastAsia" w:hAnsiTheme="majorEastAsia"/>
      </w:rPr>
      <w:instrText xml:space="preserve"> PAGE   \* MERGEFORMAT </w:instrText>
    </w:r>
    <w:r w:rsidRPr="00733E61">
      <w:rPr>
        <w:rFonts w:asciiTheme="majorEastAsia" w:eastAsiaTheme="majorEastAsia" w:hAnsiTheme="majorEastAsia"/>
      </w:rPr>
      <w:fldChar w:fldCharType="separate"/>
    </w:r>
    <w:r w:rsidR="005D3281" w:rsidRPr="005D3281">
      <w:rPr>
        <w:rFonts w:asciiTheme="majorEastAsia" w:eastAsiaTheme="majorEastAsia" w:hAnsiTheme="majorEastAsia"/>
        <w:noProof/>
        <w:lang w:val="ko-KR"/>
      </w:rPr>
      <w:t>6</w:t>
    </w:r>
    <w:r w:rsidRPr="00733E61">
      <w:rPr>
        <w:rFonts w:asciiTheme="majorEastAsia" w:eastAsiaTheme="majorEastAsia" w:hAnsiTheme="majorEastAsia"/>
        <w:noProof/>
        <w:lang w:val="ko-KR"/>
      </w:rPr>
      <w:fldChar w:fldCharType="end"/>
    </w:r>
    <w:r w:rsidRPr="00733E61">
      <w:rPr>
        <w:rFonts w:asciiTheme="majorEastAsia" w:eastAsiaTheme="majorEastAsia" w:hAnsiTheme="majorEastAsia"/>
        <w:lang w:val="ko-KR"/>
      </w:rPr>
      <w:t xml:space="preserve"> </w:t>
    </w:r>
    <w:r w:rsidRPr="00733E61">
      <w:rPr>
        <w:rFonts w:asciiTheme="majorEastAsia" w:eastAsiaTheme="majorEastAsia" w:hAnsiTheme="majorEastAsia"/>
        <w:color w:val="A04DA3" w:themeColor="accent3"/>
      </w:rPr>
      <w:sym w:font="Wingdings 2" w:char="F097"/>
    </w:r>
    <w:r w:rsidRPr="00733E61">
      <w:rPr>
        <w:rFonts w:asciiTheme="majorEastAsia" w:eastAsiaTheme="majorEastAsia" w:hAnsiTheme="majorEastAsia"/>
        <w:lang w:val="ko-KR"/>
      </w:rPr>
      <w:t xml:space="preserve"> </w:t>
    </w:r>
  </w:p>
  <w:p w:rsidR="00E512B4" w:rsidRDefault="00E512B4">
    <w:pPr>
      <w:jc w:val="right"/>
    </w:pPr>
  </w:p>
  <w:p w:rsidR="00E512B4" w:rsidRDefault="00E512B4">
    <w:pPr>
      <w:pStyle w:val="af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2B4" w:rsidRDefault="00E512B4">
    <w:pPr>
      <w:jc w:val="right"/>
    </w:pPr>
  </w:p>
  <w:p w:rsidR="00E512B4" w:rsidRPr="0005350B" w:rsidRDefault="00E512B4">
    <w:pPr>
      <w:jc w:val="right"/>
      <w:rPr>
        <w:rFonts w:asciiTheme="majorEastAsia" w:eastAsiaTheme="majorEastAsia" w:hAnsiTheme="majorEastAsia"/>
      </w:rPr>
    </w:pPr>
    <w:r w:rsidRPr="0005350B">
      <w:rPr>
        <w:rFonts w:asciiTheme="majorEastAsia" w:eastAsiaTheme="majorEastAsia" w:hAnsiTheme="majorEastAsia"/>
      </w:rPr>
      <w:fldChar w:fldCharType="begin"/>
    </w:r>
    <w:r w:rsidRPr="0005350B">
      <w:rPr>
        <w:rFonts w:asciiTheme="majorEastAsia" w:eastAsiaTheme="majorEastAsia" w:hAnsiTheme="majorEastAsia"/>
      </w:rPr>
      <w:instrText xml:space="preserve"> PAGE   \* MERGEFORMAT </w:instrText>
    </w:r>
    <w:r w:rsidRPr="0005350B">
      <w:rPr>
        <w:rFonts w:asciiTheme="majorEastAsia" w:eastAsiaTheme="majorEastAsia" w:hAnsiTheme="majorEastAsia"/>
      </w:rPr>
      <w:fldChar w:fldCharType="separate"/>
    </w:r>
    <w:r w:rsidR="005D3281" w:rsidRPr="005D3281">
      <w:rPr>
        <w:rFonts w:asciiTheme="majorEastAsia" w:eastAsiaTheme="majorEastAsia" w:hAnsiTheme="majorEastAsia"/>
        <w:noProof/>
        <w:lang w:val="ko-KR"/>
      </w:rPr>
      <w:t>5</w:t>
    </w:r>
    <w:r w:rsidRPr="0005350B">
      <w:rPr>
        <w:rFonts w:asciiTheme="majorEastAsia" w:eastAsiaTheme="majorEastAsia" w:hAnsiTheme="majorEastAsia"/>
        <w:noProof/>
        <w:lang w:val="ko-KR"/>
      </w:rPr>
      <w:fldChar w:fldCharType="end"/>
    </w:r>
    <w:r w:rsidRPr="0005350B">
      <w:rPr>
        <w:rFonts w:asciiTheme="majorEastAsia" w:eastAsiaTheme="majorEastAsia" w:hAnsiTheme="majorEastAsia"/>
        <w:lang w:val="ko-KR"/>
      </w:rPr>
      <w:t xml:space="preserve"> </w:t>
    </w:r>
    <w:r w:rsidRPr="0005350B">
      <w:rPr>
        <w:rFonts w:asciiTheme="majorEastAsia" w:eastAsiaTheme="majorEastAsia" w:hAnsiTheme="majorEastAsia"/>
        <w:color w:val="A04DA3" w:themeColor="accent3"/>
      </w:rPr>
      <w:sym w:font="Wingdings 2" w:char="F097"/>
    </w:r>
    <w:r w:rsidRPr="0005350B">
      <w:rPr>
        <w:rFonts w:asciiTheme="majorEastAsia" w:eastAsiaTheme="majorEastAsia" w:hAnsiTheme="majorEastAsia"/>
        <w:lang w:val="ko-KR"/>
      </w:rPr>
      <w:t xml:space="preserve"> </w:t>
    </w:r>
  </w:p>
  <w:p w:rsidR="00E512B4" w:rsidRDefault="00E512B4">
    <w:pPr>
      <w:jc w:val="right"/>
    </w:pPr>
  </w:p>
  <w:p w:rsidR="00E512B4" w:rsidRDefault="00E512B4">
    <w:pPr>
      <w:pStyle w:val="af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006" w:rsidRDefault="00492006">
      <w:r>
        <w:separator/>
      </w:r>
    </w:p>
    <w:p w:rsidR="00492006" w:rsidRDefault="00492006"/>
    <w:p w:rsidR="00492006" w:rsidRDefault="00492006"/>
    <w:p w:rsidR="00492006" w:rsidRDefault="00492006"/>
    <w:p w:rsidR="00492006" w:rsidRDefault="00492006"/>
  </w:footnote>
  <w:footnote w:type="continuationSeparator" w:id="0">
    <w:p w:rsidR="00492006" w:rsidRDefault="00492006">
      <w:r>
        <w:continuationSeparator/>
      </w:r>
    </w:p>
    <w:p w:rsidR="00492006" w:rsidRDefault="00492006"/>
    <w:p w:rsidR="00492006" w:rsidRDefault="00492006"/>
    <w:p w:rsidR="00492006" w:rsidRDefault="00492006"/>
    <w:p w:rsidR="00492006" w:rsidRDefault="004920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681A"/>
    <w:multiLevelType w:val="hybridMultilevel"/>
    <w:tmpl w:val="263882D2"/>
    <w:lvl w:ilvl="0" w:tplc="925072A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F2F269F"/>
    <w:multiLevelType w:val="hybridMultilevel"/>
    <w:tmpl w:val="0F6298E2"/>
    <w:lvl w:ilvl="0" w:tplc="E48EDC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3" w15:restartNumberingAfterBreak="0">
    <w:nsid w:val="2A0F2B8E"/>
    <w:multiLevelType w:val="hybridMultilevel"/>
    <w:tmpl w:val="98B285AC"/>
    <w:lvl w:ilvl="0" w:tplc="A45833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9C46A3"/>
    <w:multiLevelType w:val="multilevel"/>
    <w:tmpl w:val="33B056D0"/>
    <w:styleLink w:val="a0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5" w15:restartNumberingAfterBreak="0">
    <w:nsid w:val="40F36316"/>
    <w:multiLevelType w:val="hybridMultilevel"/>
    <w:tmpl w:val="00BA34D8"/>
    <w:lvl w:ilvl="0" w:tplc="7B3E77D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8424428"/>
    <w:multiLevelType w:val="hybridMultilevel"/>
    <w:tmpl w:val="C45800E2"/>
    <w:lvl w:ilvl="0" w:tplc="B83A0C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106A3A"/>
    <w:multiLevelType w:val="hybridMultilevel"/>
    <w:tmpl w:val="83D4F182"/>
    <w:lvl w:ilvl="0" w:tplc="CB24E3B2">
      <w:start w:val="2016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CB24E3B2">
      <w:start w:val="2016"/>
      <w:numFmt w:val="bullet"/>
      <w:lvlText w:val="-"/>
      <w:lvlJc w:val="left"/>
      <w:pPr>
        <w:ind w:left="1200" w:hanging="400"/>
      </w:pPr>
      <w:rPr>
        <w:rFonts w:ascii="Georgia" w:eastAsiaTheme="minorEastAsia" w:hAnsi="Georg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413E65"/>
    <w:multiLevelType w:val="hybridMultilevel"/>
    <w:tmpl w:val="0A9A03C4"/>
    <w:lvl w:ilvl="0" w:tplc="3F3AF1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5463DF"/>
    <w:multiLevelType w:val="hybridMultilevel"/>
    <w:tmpl w:val="801081E6"/>
    <w:lvl w:ilvl="0" w:tplc="A7B42E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851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D1"/>
    <w:rsid w:val="0005350B"/>
    <w:rsid w:val="000653AB"/>
    <w:rsid w:val="00290E6E"/>
    <w:rsid w:val="002D0F8F"/>
    <w:rsid w:val="003145A8"/>
    <w:rsid w:val="00316B21"/>
    <w:rsid w:val="0035411D"/>
    <w:rsid w:val="003D7CDA"/>
    <w:rsid w:val="00492006"/>
    <w:rsid w:val="00525192"/>
    <w:rsid w:val="005A6D6E"/>
    <w:rsid w:val="005D3281"/>
    <w:rsid w:val="005F0285"/>
    <w:rsid w:val="0063601F"/>
    <w:rsid w:val="006C1261"/>
    <w:rsid w:val="00717980"/>
    <w:rsid w:val="00733E61"/>
    <w:rsid w:val="00735413"/>
    <w:rsid w:val="00756791"/>
    <w:rsid w:val="00781D26"/>
    <w:rsid w:val="007E51D1"/>
    <w:rsid w:val="0086786C"/>
    <w:rsid w:val="00904F3B"/>
    <w:rsid w:val="00965F59"/>
    <w:rsid w:val="009E0A80"/>
    <w:rsid w:val="00AA5A44"/>
    <w:rsid w:val="00BF3DB1"/>
    <w:rsid w:val="00C17B1C"/>
    <w:rsid w:val="00C745FB"/>
    <w:rsid w:val="00CA3CB3"/>
    <w:rsid w:val="00CB4769"/>
    <w:rsid w:val="00D61C1E"/>
    <w:rsid w:val="00DA3FDA"/>
    <w:rsid w:val="00E33497"/>
    <w:rsid w:val="00E35E90"/>
    <w:rsid w:val="00E512B4"/>
    <w:rsid w:val="00EC4770"/>
    <w:rsid w:val="00F261DD"/>
    <w:rsid w:val="00FB27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4:docId w14:val="45BD55ED"/>
  <w15:docId w15:val="{786C4534-EDFA-4375-B716-8B107EB3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512B4"/>
    <w:rPr>
      <w:rFonts w:cstheme="minorBidi"/>
      <w:sz w:val="20"/>
      <w:szCs w:val="20"/>
      <w:lang w:eastAsia="ko-KR"/>
    </w:rPr>
  </w:style>
  <w:style w:type="paragraph" w:styleId="10">
    <w:name w:val="heading 1"/>
    <w:basedOn w:val="a1"/>
    <w:next w:val="a1"/>
    <w:link w:val="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2">
    <w:name w:val="heading 2"/>
    <w:basedOn w:val="a1"/>
    <w:next w:val="a1"/>
    <w:link w:val="2Cha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3">
    <w:name w:val="heading 3"/>
    <w:basedOn w:val="a1"/>
    <w:next w:val="a1"/>
    <w:link w:val="3Char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Bidi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Title"/>
    <w:basedOn w:val="a1"/>
    <w:link w:val="Cha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Char">
    <w:name w:val="제목 Char"/>
    <w:basedOn w:val="a2"/>
    <w:link w:val="a6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a7">
    <w:name w:val="Subtitle"/>
    <w:basedOn w:val="a1"/>
    <w:link w:val="Char0"/>
    <w:uiPriority w:val="11"/>
    <w:qFormat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Char0">
    <w:name w:val="부제 Char"/>
    <w:basedOn w:val="a2"/>
    <w:link w:val="a7"/>
    <w:uiPriority w:val="11"/>
    <w:rPr>
      <w:i/>
      <w:iCs/>
      <w:color w:val="424456" w:themeColor="text2"/>
      <w:sz w:val="24"/>
      <w:szCs w:val="24"/>
    </w:rPr>
  </w:style>
  <w:style w:type="character" w:styleId="a8">
    <w:name w:val="Intense Emphasis"/>
    <w:basedOn w:val="a2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1Char">
    <w:name w:val="제목 1 Char"/>
    <w:basedOn w:val="a2"/>
    <w:link w:val="10"/>
    <w:uiPriority w:val="9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3Char">
    <w:name w:val="제목 3 Char"/>
    <w:basedOn w:val="a2"/>
    <w:link w:val="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a9">
    <w:name w:val="Strong"/>
    <w:basedOn w:val="a2"/>
    <w:uiPriority w:val="22"/>
    <w:qFormat/>
    <w:rPr>
      <w:b/>
      <w:bCs/>
    </w:rPr>
  </w:style>
  <w:style w:type="paragraph" w:styleId="aa">
    <w:name w:val="Block Text"/>
    <w:basedOn w:val="a1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b">
    <w:name w:val="Subtle Emphasis"/>
    <w:basedOn w:val="a2"/>
    <w:uiPriority w:val="19"/>
    <w:qFormat/>
    <w:rPr>
      <w:rFonts w:asciiTheme="minorHAnsi" w:hAnsiTheme="minorHAnsi"/>
      <w:i/>
      <w:iCs/>
      <w:color w:val="006666"/>
    </w:rPr>
  </w:style>
  <w:style w:type="character" w:styleId="ac">
    <w:name w:val="Intense Reference"/>
    <w:basedOn w:val="a2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ad">
    <w:name w:val="Subtle Reference"/>
    <w:basedOn w:val="a2"/>
    <w:uiPriority w:val="31"/>
    <w:qFormat/>
    <w:rPr>
      <w:i/>
      <w:iCs/>
      <w:color w:val="4E4F89"/>
    </w:rPr>
  </w:style>
  <w:style w:type="character" w:styleId="a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eastAsia="ko-KR"/>
    </w:rPr>
  </w:style>
  <w:style w:type="character" w:styleId="af">
    <w:name w:val="Book Title"/>
    <w:basedOn w:val="a2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eastAsia="ko-KR"/>
    </w:rPr>
  </w:style>
  <w:style w:type="paragraph" w:styleId="af0">
    <w:name w:val="header"/>
    <w:basedOn w:val="a1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머리글 Char"/>
    <w:basedOn w:val="a2"/>
    <w:link w:val="af0"/>
    <w:uiPriority w:val="99"/>
    <w:rPr>
      <w:sz w:val="20"/>
    </w:rPr>
  </w:style>
  <w:style w:type="paragraph" w:styleId="af1">
    <w:name w:val="footer"/>
    <w:basedOn w:val="a1"/>
    <w:link w:val="Char2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2">
    <w:name w:val="바닥글 Char"/>
    <w:basedOn w:val="a2"/>
    <w:link w:val="af1"/>
    <w:uiPriority w:val="99"/>
    <w:rPr>
      <w:sz w:val="20"/>
    </w:rPr>
  </w:style>
  <w:style w:type="paragraph" w:styleId="af2">
    <w:name w:val="Normal Indent"/>
    <w:basedOn w:val="a1"/>
    <w:uiPriority w:val="99"/>
    <w:unhideWhenUsed/>
    <w:pPr>
      <w:ind w:left="720"/>
      <w:contextualSpacing/>
    </w:pPr>
  </w:style>
  <w:style w:type="paragraph" w:styleId="af3">
    <w:name w:val="Intense Quote"/>
    <w:basedOn w:val="a1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a0">
    <w:name w:val="도시 글머리 기호 목록"/>
    <w:uiPriority w:val="99"/>
    <w:pPr>
      <w:numPr>
        <w:numId w:val="1"/>
      </w:numPr>
    </w:pPr>
  </w:style>
  <w:style w:type="numbering" w:customStyle="1" w:styleId="a">
    <w:name w:val="도시 번호 매기기 목록"/>
    <w:uiPriority w:val="99"/>
    <w:pPr>
      <w:numPr>
        <w:numId w:val="2"/>
      </w:numPr>
    </w:pPr>
  </w:style>
  <w:style w:type="paragraph" w:styleId="af4">
    <w:name w:val="List Paragraph"/>
    <w:basedOn w:val="a1"/>
    <w:uiPriority w:val="36"/>
    <w:unhideWhenUsed/>
    <w:qFormat/>
    <w:pPr>
      <w:ind w:left="720"/>
      <w:contextualSpacing/>
    </w:pPr>
  </w:style>
  <w:style w:type="paragraph" w:styleId="af5">
    <w:name w:val="No Spacing"/>
    <w:basedOn w:val="a1"/>
    <w:uiPriority w:val="1"/>
    <w:qFormat/>
    <w:pPr>
      <w:spacing w:after="0" w:line="240" w:lineRule="auto"/>
    </w:pPr>
  </w:style>
  <w:style w:type="character" w:styleId="af6">
    <w:name w:val="Placeholder Text"/>
    <w:basedOn w:val="a2"/>
    <w:uiPriority w:val="99"/>
    <w:unhideWhenUsed/>
    <w:rPr>
      <w:color w:val="808080"/>
    </w:rPr>
  </w:style>
  <w:style w:type="paragraph" w:styleId="af7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Char3">
    <w:name w:val="풍선 도움말 텍스트 Char"/>
    <w:basedOn w:val="a2"/>
    <w:link w:val="af7"/>
    <w:uiPriority w:val="99"/>
    <w:semiHidden/>
    <w:rPr>
      <w:rFonts w:eastAsiaTheme="minorEastAsia" w:hAnsi="Tahoma" w:cstheme="minorBidi"/>
      <w:sz w:val="16"/>
      <w:szCs w:val="16"/>
      <w:lang w:eastAsia="ko-KR"/>
    </w:rPr>
  </w:style>
  <w:style w:type="paragraph" w:customStyle="1" w:styleId="af8">
    <w:name w:val="짝수 페이지 머리글"/>
    <w:basedOn w:val="af0"/>
    <w:uiPriority w:val="39"/>
    <w:pPr>
      <w:pBdr>
        <w:bottom w:val="single" w:sz="4" w:space="1" w:color="auto"/>
      </w:pBdr>
    </w:pPr>
  </w:style>
  <w:style w:type="paragraph" w:customStyle="1" w:styleId="af9">
    <w:name w:val="홀수 페이지 머리글"/>
    <w:basedOn w:val="af0"/>
    <w:uiPriority w:val="39"/>
    <w:pPr>
      <w:pBdr>
        <w:bottom w:val="single" w:sz="4" w:space="1" w:color="auto"/>
      </w:pBdr>
      <w:jc w:val="right"/>
    </w:pPr>
  </w:style>
  <w:style w:type="paragraph" w:customStyle="1" w:styleId="1">
    <w:name w:val="글머리 기호 1"/>
    <w:basedOn w:val="af4"/>
    <w:uiPriority w:val="38"/>
    <w:qFormat/>
    <w:pPr>
      <w:numPr>
        <w:numId w:val="3"/>
      </w:numPr>
      <w:spacing w:after="0"/>
    </w:pPr>
  </w:style>
  <w:style w:type="paragraph" w:customStyle="1" w:styleId="21">
    <w:name w:val="글머리 기호 21"/>
    <w:basedOn w:val="af4"/>
    <w:uiPriority w:val="38"/>
    <w:qFormat/>
    <w:pPr>
      <w:numPr>
        <w:ilvl w:val="1"/>
        <w:numId w:val="3"/>
      </w:numPr>
      <w:spacing w:after="0"/>
    </w:pPr>
  </w:style>
  <w:style w:type="paragraph" w:customStyle="1" w:styleId="31">
    <w:name w:val="글머리 기호 31"/>
    <w:basedOn w:val="af4"/>
    <w:uiPriority w:val="38"/>
    <w:qFormat/>
    <w:pPr>
      <w:numPr>
        <w:ilvl w:val="2"/>
        <w:numId w:val="3"/>
      </w:numPr>
      <w:spacing w:after="0"/>
    </w:pPr>
  </w:style>
  <w:style w:type="paragraph" w:customStyle="1" w:styleId="DefaultPlaceholderSubject10">
    <w:name w:val="DefaultPlaceholder_Subject10"/>
    <w:uiPriority w:val="39"/>
    <w:rPr>
      <w:rFonts w:cstheme="minorBidi"/>
      <w:i/>
      <w:iCs/>
      <w:color w:val="424456" w:themeColor="text2"/>
      <w:sz w:val="24"/>
      <w:szCs w:val="24"/>
      <w:lang w:eastAsia="ko-KR"/>
    </w:rPr>
  </w:style>
  <w:style w:type="paragraph" w:customStyle="1" w:styleId="afa">
    <w:name w:val="범주"/>
    <w:basedOn w:val="a1"/>
    <w:link w:val="afb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c">
    <w:name w:val="메모"/>
    <w:basedOn w:val="a1"/>
    <w:link w:val="afd"/>
    <w:uiPriority w:val="39"/>
    <w:qFormat/>
    <w:pPr>
      <w:spacing w:after="120" w:line="240" w:lineRule="auto"/>
    </w:pPr>
    <w:rPr>
      <w:b/>
      <w:bCs/>
    </w:rPr>
  </w:style>
  <w:style w:type="character" w:customStyle="1" w:styleId="afb">
    <w:name w:val="범주 문자"/>
    <w:basedOn w:val="a2"/>
    <w:link w:val="afa"/>
    <w:uiPriority w:val="39"/>
    <w:rPr>
      <w:caps/>
    </w:rPr>
  </w:style>
  <w:style w:type="character" w:customStyle="1" w:styleId="afd">
    <w:name w:val="메모 문자"/>
    <w:basedOn w:val="a2"/>
    <w:link w:val="afc"/>
    <w:uiPriority w:val="39"/>
    <w:rPr>
      <w:b/>
      <w:bCs/>
      <w:sz w:val="20"/>
    </w:rPr>
  </w:style>
  <w:style w:type="paragraph" w:customStyle="1" w:styleId="11">
    <w:name w:val="메모 텍스트1"/>
    <w:basedOn w:val="a1"/>
    <w:uiPriority w:val="39"/>
    <w:qFormat/>
    <w:pPr>
      <w:spacing w:after="120" w:line="288" w:lineRule="auto"/>
    </w:pPr>
  </w:style>
  <w:style w:type="paragraph" w:styleId="12">
    <w:name w:val="toc 1"/>
    <w:basedOn w:val="a1"/>
    <w:next w:val="a1"/>
    <w:autoRedefine/>
    <w:uiPriority w:val="39"/>
    <w:unhideWhenUsed/>
    <w:qFormat/>
    <w:rPr>
      <w:sz w:val="24"/>
      <w:szCs w:val="24"/>
    </w:rPr>
  </w:style>
  <w:style w:type="paragraph" w:styleId="20">
    <w:name w:val="toc 2"/>
    <w:basedOn w:val="a1"/>
    <w:next w:val="a1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afe">
    <w:name w:val="Hyperlink"/>
    <w:basedOn w:val="a2"/>
    <w:uiPriority w:val="99"/>
    <w:unhideWhenUsed/>
    <w:rPr>
      <w:color w:val="67AFBD" w:themeColor="hyperlink"/>
      <w:u w:val="single"/>
    </w:rPr>
  </w:style>
  <w:style w:type="paragraph" w:styleId="30">
    <w:name w:val="toc 3"/>
    <w:basedOn w:val="a1"/>
    <w:next w:val="a1"/>
    <w:autoRedefine/>
    <w:uiPriority w:val="39"/>
    <w:unhideWhenUsed/>
    <w:pPr>
      <w:spacing w:after="100"/>
      <w:ind w:left="400"/>
    </w:pPr>
  </w:style>
  <w:style w:type="paragraph" w:customStyle="1" w:styleId="aff">
    <w:name w:val="바탕글"/>
    <w:basedOn w:val="a1"/>
    <w:rsid w:val="00D61C1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54812;&#47536;\AppData\Roaming\Microsoft\Templates\&#48372;&#44256;&#49436;(&#54788;&#45824;&#51201;&#51064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EEC7503FBC437487A85F02794992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352446B-9A3A-45C4-BEB4-EA72BCE14DF8}"/>
      </w:docPartPr>
      <w:docPartBody>
        <w:p w:rsidR="007D3EBA" w:rsidRDefault="007D3EBA" w:rsidP="007D3EBA">
          <w:pPr>
            <w:pStyle w:val="F3EEC7503FBC437487A85F0279499246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5AFA75AC67654E748A5E9DCBCD4BD9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B74C04F-AC3E-4148-B64E-64085D52B06B}"/>
      </w:docPartPr>
      <w:docPartBody>
        <w:p w:rsidR="00450458" w:rsidRDefault="00450458" w:rsidP="00450458">
          <w:pPr>
            <w:pStyle w:val="5AFA75AC67654E748A5E9DCBCD4BD917"/>
          </w:pPr>
          <w:r>
            <w:rPr>
              <w:color w:val="44546A" w:themeColor="text2"/>
              <w:lang w:val="ko-KR"/>
            </w:rPr>
            <w:t>[만든 이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A1"/>
    <w:rsid w:val="00394CF9"/>
    <w:rsid w:val="00450458"/>
    <w:rsid w:val="005248A1"/>
    <w:rsid w:val="007D3EBA"/>
    <w:rsid w:val="00F7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1"/>
    <w:qFormat/>
    <w:pPr>
      <w:widowControl/>
      <w:pBdr>
        <w:bottom w:val="single" w:sz="4" w:space="2" w:color="438086"/>
      </w:pBdr>
      <w:wordWrap/>
      <w:autoSpaceDE/>
      <w:autoSpaceDN/>
      <w:spacing w:before="360" w:after="80" w:line="276" w:lineRule="auto"/>
      <w:jc w:val="left"/>
      <w:outlineLvl w:val="0"/>
    </w:pPr>
    <w:rPr>
      <w:rFonts w:asciiTheme="majorHAnsi" w:eastAsiaTheme="minorHAnsi" w:hAnsiTheme="majorHAnsi" w:cstheme="minorHAnsi"/>
      <w:color w:val="ED7D31" w:themeColor="accent2"/>
      <w:kern w:val="0"/>
      <w:sz w:val="32"/>
      <w:szCs w:val="32"/>
      <w:lang w:eastAsia="en-US"/>
    </w:rPr>
  </w:style>
  <w:style w:type="paragraph" w:styleId="2">
    <w:name w:val="heading 2"/>
    <w:basedOn w:val="a"/>
    <w:next w:val="a"/>
    <w:link w:val="2Char"/>
    <w:uiPriority w:val="2"/>
    <w:qFormat/>
    <w:pPr>
      <w:widowControl/>
      <w:wordWrap/>
      <w:autoSpaceDE/>
      <w:autoSpaceDN/>
      <w:spacing w:after="0" w:line="276" w:lineRule="auto"/>
      <w:jc w:val="left"/>
      <w:outlineLvl w:val="1"/>
    </w:pPr>
    <w:rPr>
      <w:rFonts w:asciiTheme="majorHAnsi" w:eastAsiaTheme="minorHAnsi" w:hAnsiTheme="majorHAnsi" w:cstheme="minorHAnsi"/>
      <w:color w:val="ED7D31" w:themeColor="accent2"/>
      <w:kern w:val="0"/>
      <w:sz w:val="28"/>
      <w:szCs w:val="28"/>
      <w:lang w:eastAsia="en-US"/>
    </w:rPr>
  </w:style>
  <w:style w:type="paragraph" w:styleId="3">
    <w:name w:val="heading 3"/>
    <w:basedOn w:val="a"/>
    <w:next w:val="a"/>
    <w:link w:val="3Char"/>
    <w:uiPriority w:val="2"/>
    <w:unhideWhenUsed/>
    <w:qFormat/>
    <w:pPr>
      <w:widowControl/>
      <w:wordWrap/>
      <w:autoSpaceDE/>
      <w:autoSpaceDN/>
      <w:spacing w:after="0" w:line="276" w:lineRule="auto"/>
      <w:jc w:val="left"/>
      <w:outlineLvl w:val="2"/>
    </w:pPr>
    <w:rPr>
      <w:rFonts w:asciiTheme="majorHAnsi" w:eastAsiaTheme="minorHAnsi" w:hAnsiTheme="majorHAnsi" w:cstheme="minorHAnsi"/>
      <w:color w:val="ED7D31" w:themeColor="accent2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10897B52914627980A3F1D48251A61">
    <w:name w:val="6810897B52914627980A3F1D48251A61"/>
    <w:pPr>
      <w:widowControl w:val="0"/>
      <w:wordWrap w:val="0"/>
      <w:autoSpaceDE w:val="0"/>
      <w:autoSpaceDN w:val="0"/>
    </w:pPr>
  </w:style>
  <w:style w:type="paragraph" w:customStyle="1" w:styleId="9A1A02E2A213464A9B9BCCD64258893E">
    <w:name w:val="9A1A02E2A213464A9B9BCCD64258893E"/>
    <w:pPr>
      <w:widowControl w:val="0"/>
      <w:wordWrap w:val="0"/>
      <w:autoSpaceDE w:val="0"/>
      <w:autoSpaceDN w:val="0"/>
    </w:pPr>
  </w:style>
  <w:style w:type="paragraph" w:customStyle="1" w:styleId="405B05FDE1074D10BFA0C9063335039E">
    <w:name w:val="405B05FDE1074D10BFA0C9063335039E"/>
    <w:pPr>
      <w:widowControl w:val="0"/>
      <w:wordWrap w:val="0"/>
      <w:autoSpaceDE w:val="0"/>
      <w:autoSpaceDN w:val="0"/>
    </w:pPr>
  </w:style>
  <w:style w:type="paragraph" w:customStyle="1" w:styleId="BF4EDB97D73442D5AD691215671FFDA4">
    <w:name w:val="BF4EDB97D73442D5AD691215671FFDA4"/>
    <w:pPr>
      <w:widowControl w:val="0"/>
      <w:wordWrap w:val="0"/>
      <w:autoSpaceDE w:val="0"/>
      <w:autoSpaceDN w:val="0"/>
    </w:pPr>
  </w:style>
  <w:style w:type="paragraph" w:customStyle="1" w:styleId="4F97012B94E14AC7BAC0F37AA34A242F">
    <w:name w:val="4F97012B94E14AC7BAC0F37AA34A242F"/>
    <w:pPr>
      <w:widowControl w:val="0"/>
      <w:wordWrap w:val="0"/>
      <w:autoSpaceDE w:val="0"/>
      <w:autoSpaceDN w:val="0"/>
    </w:pPr>
  </w:style>
  <w:style w:type="paragraph" w:customStyle="1" w:styleId="E264E0C8776B41F78AF1492C18309324">
    <w:name w:val="E264E0C8776B41F78AF1492C18309324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1"/>
    <w:rPr>
      <w:rFonts w:asciiTheme="majorHAnsi" w:eastAsiaTheme="minorHAnsi" w:hAnsiTheme="majorHAnsi" w:cstheme="minorHAnsi"/>
      <w:color w:val="ED7D31" w:themeColor="accent2"/>
      <w:kern w:val="0"/>
      <w:sz w:val="32"/>
      <w:szCs w:val="32"/>
      <w:lang w:eastAsia="en-US"/>
    </w:rPr>
  </w:style>
  <w:style w:type="character" w:customStyle="1" w:styleId="2Char">
    <w:name w:val="제목 2 Char"/>
    <w:basedOn w:val="a0"/>
    <w:link w:val="2"/>
    <w:uiPriority w:val="2"/>
    <w:rPr>
      <w:rFonts w:asciiTheme="majorHAnsi" w:eastAsiaTheme="minorHAnsi" w:hAnsiTheme="majorHAnsi" w:cstheme="minorHAnsi"/>
      <w:color w:val="ED7D31" w:themeColor="accent2"/>
      <w:kern w:val="0"/>
      <w:sz w:val="28"/>
      <w:szCs w:val="28"/>
      <w:lang w:eastAsia="en-US"/>
    </w:rPr>
  </w:style>
  <w:style w:type="character" w:customStyle="1" w:styleId="3Char">
    <w:name w:val="제목 3 Char"/>
    <w:basedOn w:val="a0"/>
    <w:link w:val="3"/>
    <w:uiPriority w:val="2"/>
    <w:rPr>
      <w:rFonts w:asciiTheme="majorHAnsi" w:eastAsiaTheme="minorHAnsi" w:hAnsiTheme="majorHAnsi" w:cstheme="minorHAnsi"/>
      <w:color w:val="ED7D31" w:themeColor="accent2"/>
      <w:kern w:val="0"/>
      <w:sz w:val="24"/>
      <w:szCs w:val="24"/>
      <w:lang w:eastAsia="en-US"/>
    </w:rPr>
  </w:style>
  <w:style w:type="paragraph" w:customStyle="1" w:styleId="74EAB24916634B63A50C239C03C60E86">
    <w:name w:val="74EAB24916634B63A50C239C03C60E86"/>
    <w:pPr>
      <w:widowControl w:val="0"/>
      <w:wordWrap w:val="0"/>
      <w:autoSpaceDE w:val="0"/>
      <w:autoSpaceDN w:val="0"/>
    </w:pPr>
  </w:style>
  <w:style w:type="paragraph" w:customStyle="1" w:styleId="F2CDABC8922A4C51A5BD93E44242146B">
    <w:name w:val="F2CDABC8922A4C51A5BD93E44242146B"/>
    <w:rsid w:val="005248A1"/>
    <w:pPr>
      <w:widowControl w:val="0"/>
      <w:wordWrap w:val="0"/>
      <w:autoSpaceDE w:val="0"/>
      <w:autoSpaceDN w:val="0"/>
    </w:pPr>
  </w:style>
  <w:style w:type="paragraph" w:customStyle="1" w:styleId="688542E456644BA1A704D555EF2EF05C">
    <w:name w:val="688542E456644BA1A704D555EF2EF05C"/>
    <w:rsid w:val="005248A1"/>
    <w:pPr>
      <w:widowControl w:val="0"/>
      <w:wordWrap w:val="0"/>
      <w:autoSpaceDE w:val="0"/>
      <w:autoSpaceDN w:val="0"/>
    </w:pPr>
  </w:style>
  <w:style w:type="paragraph" w:customStyle="1" w:styleId="FFF8D6B3D68C464AB3EDBAD15A590AF8">
    <w:name w:val="FFF8D6B3D68C464AB3EDBAD15A590AF8"/>
    <w:rsid w:val="005248A1"/>
    <w:pPr>
      <w:widowControl w:val="0"/>
      <w:wordWrap w:val="0"/>
      <w:autoSpaceDE w:val="0"/>
      <w:autoSpaceDN w:val="0"/>
    </w:pPr>
  </w:style>
  <w:style w:type="paragraph" w:customStyle="1" w:styleId="5A361F7CB2AD4A38A819B05A107C3383">
    <w:name w:val="5A361F7CB2AD4A38A819B05A107C3383"/>
    <w:rsid w:val="005248A1"/>
    <w:pPr>
      <w:widowControl w:val="0"/>
      <w:wordWrap w:val="0"/>
      <w:autoSpaceDE w:val="0"/>
      <w:autoSpaceDN w:val="0"/>
    </w:pPr>
  </w:style>
  <w:style w:type="paragraph" w:customStyle="1" w:styleId="20868BA3EE494950B29392A0DCD14297">
    <w:name w:val="20868BA3EE494950B29392A0DCD14297"/>
    <w:rsid w:val="005248A1"/>
    <w:pPr>
      <w:widowControl w:val="0"/>
      <w:wordWrap w:val="0"/>
      <w:autoSpaceDE w:val="0"/>
      <w:autoSpaceDN w:val="0"/>
    </w:pPr>
  </w:style>
  <w:style w:type="paragraph" w:customStyle="1" w:styleId="8961A57FDE65493FBC8E78B5F4AA9E76">
    <w:name w:val="8961A57FDE65493FBC8E78B5F4AA9E76"/>
    <w:rsid w:val="005248A1"/>
    <w:pPr>
      <w:widowControl w:val="0"/>
      <w:wordWrap w:val="0"/>
      <w:autoSpaceDE w:val="0"/>
      <w:autoSpaceDN w:val="0"/>
    </w:pPr>
  </w:style>
  <w:style w:type="paragraph" w:customStyle="1" w:styleId="EFC28871A3C546C39AC17562C59D5EA6">
    <w:name w:val="EFC28871A3C546C39AC17562C59D5EA6"/>
    <w:rsid w:val="005248A1"/>
    <w:pPr>
      <w:widowControl w:val="0"/>
      <w:wordWrap w:val="0"/>
      <w:autoSpaceDE w:val="0"/>
      <w:autoSpaceDN w:val="0"/>
    </w:pPr>
  </w:style>
  <w:style w:type="paragraph" w:customStyle="1" w:styleId="8A203699BBFA4FF4951C8F0A83F2E501">
    <w:name w:val="8A203699BBFA4FF4951C8F0A83F2E501"/>
    <w:rsid w:val="005248A1"/>
    <w:pPr>
      <w:widowControl w:val="0"/>
      <w:wordWrap w:val="0"/>
      <w:autoSpaceDE w:val="0"/>
      <w:autoSpaceDN w:val="0"/>
    </w:pPr>
  </w:style>
  <w:style w:type="paragraph" w:customStyle="1" w:styleId="2E705578EDDC4346BA5C7DA69D2A1895">
    <w:name w:val="2E705578EDDC4346BA5C7DA69D2A1895"/>
    <w:rsid w:val="005248A1"/>
    <w:pPr>
      <w:widowControl w:val="0"/>
      <w:wordWrap w:val="0"/>
      <w:autoSpaceDE w:val="0"/>
      <w:autoSpaceDN w:val="0"/>
    </w:pPr>
  </w:style>
  <w:style w:type="paragraph" w:customStyle="1" w:styleId="4E5DEF4548514DC3A263CBCA0313CFF4">
    <w:name w:val="4E5DEF4548514DC3A263CBCA0313CFF4"/>
    <w:rsid w:val="007D3EBA"/>
    <w:pPr>
      <w:widowControl w:val="0"/>
      <w:wordWrap w:val="0"/>
      <w:autoSpaceDE w:val="0"/>
      <w:autoSpaceDN w:val="0"/>
    </w:pPr>
  </w:style>
  <w:style w:type="paragraph" w:customStyle="1" w:styleId="DA3369E7447E4453B835E1C6E7712033">
    <w:name w:val="DA3369E7447E4453B835E1C6E7712033"/>
    <w:rsid w:val="007D3EBA"/>
    <w:pPr>
      <w:widowControl w:val="0"/>
      <w:wordWrap w:val="0"/>
      <w:autoSpaceDE w:val="0"/>
      <w:autoSpaceDN w:val="0"/>
    </w:pPr>
  </w:style>
  <w:style w:type="paragraph" w:customStyle="1" w:styleId="1D5DF073D90946D8BB74B09B021AF4FB">
    <w:name w:val="1D5DF073D90946D8BB74B09B021AF4FB"/>
    <w:rsid w:val="007D3EBA"/>
    <w:pPr>
      <w:widowControl w:val="0"/>
      <w:wordWrap w:val="0"/>
      <w:autoSpaceDE w:val="0"/>
      <w:autoSpaceDN w:val="0"/>
    </w:pPr>
  </w:style>
  <w:style w:type="paragraph" w:customStyle="1" w:styleId="B5215B266EE94203B9B7E1A20F2441CA">
    <w:name w:val="B5215B266EE94203B9B7E1A20F2441CA"/>
    <w:rsid w:val="007D3EBA"/>
    <w:pPr>
      <w:widowControl w:val="0"/>
      <w:wordWrap w:val="0"/>
      <w:autoSpaceDE w:val="0"/>
      <w:autoSpaceDN w:val="0"/>
    </w:pPr>
  </w:style>
  <w:style w:type="paragraph" w:customStyle="1" w:styleId="48FC33C8A97F44DFB48ADDBC76783607">
    <w:name w:val="48FC33C8A97F44DFB48ADDBC76783607"/>
    <w:rsid w:val="007D3EBA"/>
    <w:pPr>
      <w:widowControl w:val="0"/>
      <w:wordWrap w:val="0"/>
      <w:autoSpaceDE w:val="0"/>
      <w:autoSpaceDN w:val="0"/>
    </w:pPr>
  </w:style>
  <w:style w:type="paragraph" w:customStyle="1" w:styleId="F3EEC7503FBC437487A85F0279499246">
    <w:name w:val="F3EEC7503FBC437487A85F0279499246"/>
    <w:rsid w:val="007D3EBA"/>
    <w:pPr>
      <w:widowControl w:val="0"/>
      <w:wordWrap w:val="0"/>
      <w:autoSpaceDE w:val="0"/>
      <w:autoSpaceDN w:val="0"/>
    </w:pPr>
  </w:style>
  <w:style w:type="paragraph" w:customStyle="1" w:styleId="405A6D1E7BFA413F93B9A8B318762EFC">
    <w:name w:val="405A6D1E7BFA413F93B9A8B318762EFC"/>
    <w:rsid w:val="007D3EBA"/>
    <w:pPr>
      <w:widowControl w:val="0"/>
      <w:wordWrap w:val="0"/>
      <w:autoSpaceDE w:val="0"/>
      <w:autoSpaceDN w:val="0"/>
    </w:pPr>
  </w:style>
  <w:style w:type="paragraph" w:customStyle="1" w:styleId="0B7BABD3B3AD406DAE20276E1CFADBAD">
    <w:name w:val="0B7BABD3B3AD406DAE20276E1CFADBAD"/>
    <w:rsid w:val="007D3EBA"/>
    <w:pPr>
      <w:widowControl w:val="0"/>
      <w:wordWrap w:val="0"/>
      <w:autoSpaceDE w:val="0"/>
      <w:autoSpaceDN w:val="0"/>
    </w:pPr>
  </w:style>
  <w:style w:type="paragraph" w:customStyle="1" w:styleId="CE702BDAE54D4E77A991C15CBB177FF5">
    <w:name w:val="CE702BDAE54D4E77A991C15CBB177FF5"/>
    <w:rsid w:val="00450458"/>
    <w:pPr>
      <w:widowControl w:val="0"/>
      <w:wordWrap w:val="0"/>
      <w:autoSpaceDE w:val="0"/>
      <w:autoSpaceDN w:val="0"/>
    </w:pPr>
  </w:style>
  <w:style w:type="paragraph" w:customStyle="1" w:styleId="5AFA75AC67654E748A5E9DCBCD4BD917">
    <w:name w:val="5AFA75AC67654E748A5E9DCBCD4BD917"/>
    <w:rsid w:val="00450458"/>
    <w:pPr>
      <w:widowControl w:val="0"/>
      <w:wordWrap w:val="0"/>
      <w:autoSpaceDE w:val="0"/>
      <w:autoSpaceDN w:val="0"/>
    </w:pPr>
  </w:style>
  <w:style w:type="paragraph" w:customStyle="1" w:styleId="064F65ABFA854806B40A81E82DBA811A">
    <w:name w:val="064F65ABFA854806B40A81E82DBA811A"/>
    <w:rsid w:val="00450458"/>
    <w:pPr>
      <w:widowControl w:val="0"/>
      <w:wordWrap w:val="0"/>
      <w:autoSpaceDE w:val="0"/>
      <w:autoSpaceDN w:val="0"/>
    </w:pPr>
  </w:style>
  <w:style w:type="paragraph" w:customStyle="1" w:styleId="3FF0FEF8121D48D2B60842B45577322F">
    <w:name w:val="3FF0FEF8121D48D2B60842B45577322F"/>
    <w:rsid w:val="00450458"/>
    <w:pPr>
      <w:widowControl w:val="0"/>
      <w:wordWrap w:val="0"/>
      <w:autoSpaceDE w:val="0"/>
      <w:autoSpaceDN w:val="0"/>
    </w:pPr>
  </w:style>
  <w:style w:type="paragraph" w:customStyle="1" w:styleId="B61545FD25B54BCC86BD6BCF9B56E446">
    <w:name w:val="B61545FD25B54BCC86BD6BCF9B56E446"/>
    <w:rsid w:val="00450458"/>
    <w:pPr>
      <w:widowControl w:val="0"/>
      <w:wordWrap w:val="0"/>
      <w:autoSpaceDE w:val="0"/>
      <w:autoSpaceDN w:val="0"/>
    </w:pPr>
  </w:style>
  <w:style w:type="paragraph" w:customStyle="1" w:styleId="3F76E2E66EA1455F951DE6044F5FE06F">
    <w:name w:val="3F76E2E66EA1455F951DE6044F5FE06F"/>
    <w:rsid w:val="00450458"/>
    <w:pPr>
      <w:widowControl w:val="0"/>
      <w:wordWrap w:val="0"/>
      <w:autoSpaceDE w:val="0"/>
      <w:autoSpaceDN w:val="0"/>
    </w:pPr>
  </w:style>
  <w:style w:type="paragraph" w:customStyle="1" w:styleId="4626A65108F1442CA9D68A689A5CDE20">
    <w:name w:val="4626A65108F1442CA9D68A689A5CDE20"/>
    <w:rsid w:val="00450458"/>
    <w:pPr>
      <w:widowControl w:val="0"/>
      <w:wordWrap w:val="0"/>
      <w:autoSpaceDE w:val="0"/>
      <w:autoSpaceDN w:val="0"/>
    </w:pPr>
  </w:style>
  <w:style w:type="paragraph" w:customStyle="1" w:styleId="3989978401C745ECB0A7D766DC716F1D">
    <w:name w:val="3989978401C745ECB0A7D766DC716F1D"/>
    <w:rsid w:val="00450458"/>
    <w:pPr>
      <w:widowControl w:val="0"/>
      <w:wordWrap w:val="0"/>
      <w:autoSpaceDE w:val="0"/>
      <w:autoSpaceDN w:val="0"/>
    </w:pPr>
  </w:style>
  <w:style w:type="paragraph" w:customStyle="1" w:styleId="AEA16C4C444A40A0BC1406AAE8B76F09">
    <w:name w:val="AEA16C4C444A40A0BC1406AAE8B76F09"/>
    <w:rsid w:val="00450458"/>
    <w:pPr>
      <w:widowControl w:val="0"/>
      <w:wordWrap w:val="0"/>
      <w:autoSpaceDE w:val="0"/>
      <w:autoSpaceDN w:val="0"/>
    </w:pPr>
  </w:style>
  <w:style w:type="paragraph" w:customStyle="1" w:styleId="8C260AB1DE5A4229AE8D12B4898A93D0">
    <w:name w:val="8C260AB1DE5A4229AE8D12B4898A93D0"/>
    <w:rsid w:val="00450458"/>
    <w:pPr>
      <w:widowControl w:val="0"/>
      <w:wordWrap w:val="0"/>
      <w:autoSpaceDE w:val="0"/>
      <w:autoSpaceDN w:val="0"/>
    </w:pPr>
  </w:style>
  <w:style w:type="paragraph" w:customStyle="1" w:styleId="033FCFD350E647329B0F742E69C2CEBB">
    <w:name w:val="033FCFD350E647329B0F742E69C2CEBB"/>
    <w:rsid w:val="00450458"/>
    <w:pPr>
      <w:widowControl w:val="0"/>
      <w:wordWrap w:val="0"/>
      <w:autoSpaceDE w:val="0"/>
      <w:autoSpaceDN w:val="0"/>
    </w:pPr>
  </w:style>
  <w:style w:type="paragraph" w:customStyle="1" w:styleId="9677F16EB38443A19D041401BB06C711">
    <w:name w:val="9677F16EB38443A19D041401BB06C711"/>
    <w:rsid w:val="00450458"/>
    <w:pPr>
      <w:widowControl w:val="0"/>
      <w:wordWrap w:val="0"/>
      <w:autoSpaceDE w:val="0"/>
      <w:autoSpaceDN w:val="0"/>
    </w:pPr>
  </w:style>
  <w:style w:type="paragraph" w:customStyle="1" w:styleId="3E27EE90E3BB40FA9F27669E98AEAA0F">
    <w:name w:val="3E27EE90E3BB40FA9F27669E98AEAA0F"/>
    <w:rsid w:val="004504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987E3C-1AF4-4E60-BB44-82EABCCC6E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보고서(현대적인 양식).dotx</Template>
  <TotalTime>0</TotalTime>
  <Pages>13</Pages>
  <Words>900</Words>
  <Characters>5131</Characters>
  <Application>Microsoft Office Word</Application>
  <DocSecurity>0</DocSecurity>
  <Lines>42</Lines>
  <Paragraphs>12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데이터베이스를 이용한 수강신청 프로그램 설계 및 개발 제안서</vt:lpstr>
      <vt:lpstr/>
      <vt:lpstr>Heading 1</vt:lpstr>
      <vt:lpstr>    Heading 2</vt:lpstr>
      <vt:lpstr>        /Heading 3</vt:lpstr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데이터베이스를 이용한 수강신청 프로그램 설계 및 개발 제안서</dc:title>
  <dc:subject/>
  <dc:creator>미디어기술콘텐츠학과201421492김혜린 컴퓨터정보공학부 201421351 양진영 컴퓨터정보공학부 201421362 이정민</dc:creator>
  <cp:keywords/>
  <dc:description/>
  <cp:lastModifiedBy>김혜린</cp:lastModifiedBy>
  <cp:revision>2</cp:revision>
  <dcterms:created xsi:type="dcterms:W3CDTF">2016-11-09T13:59:00Z</dcterms:created>
  <dcterms:modified xsi:type="dcterms:W3CDTF">2016-11-09T13:59:00Z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